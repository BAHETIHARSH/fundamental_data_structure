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77E9" w:rsidRDefault="00170D22" w:rsidP="00D70D02">
      <w:r>
        <w:rPr>
          <w:noProof/>
          <w:lang w:val="en-IN" w:eastAsia="en-IN"/>
        </w:rPr>
        <w:drawing>
          <wp:anchor distT="0" distB="0" distL="114300" distR="114300" simplePos="0" relativeHeight="251658240" behindDoc="1" locked="0" layoutInCell="1" allowOverlap="1" wp14:anchorId="3A6DA014" wp14:editId="1AA2F5BC">
            <wp:simplePos x="0" y="0"/>
            <wp:positionH relativeFrom="page">
              <wp:align>left</wp:align>
            </wp:positionH>
            <wp:positionV relativeFrom="page">
              <wp:posOffset>-898634</wp:posOffset>
            </wp:positionV>
            <wp:extent cx="7760401" cy="11160559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760401" cy="11160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992">
        <w:rPr>
          <w:noProof/>
          <w:lang w:val="en-IN" w:eastAsia="en-IN"/>
        </w:rPr>
        <w:t xml:space="preserve"> </w:t>
      </w:r>
      <w:bookmarkStart w:id="0" w:name="_GoBack"/>
      <w:bookmarkEnd w:id="0"/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7D97AC10" wp14:editId="3EB0D979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77E9" w:rsidRPr="00F47992" w:rsidRDefault="00F47992" w:rsidP="00D077E9">
                                  <w:pPr>
                                    <w:pStyle w:val="Title"/>
                                    <w:spacing w:after="0"/>
                                    <w:rPr>
                                      <w:sz w:val="96"/>
                                    </w:rPr>
                                  </w:pPr>
                                  <w:r w:rsidRPr="00F47992">
                                    <w:rPr>
                                      <w:sz w:val="96"/>
                                    </w:rPr>
                                    <w:t>A</w:t>
                                  </w:r>
                                  <w:r w:rsidRPr="00F47992">
                                    <w:rPr>
                                      <w:sz w:val="56"/>
                                    </w:rPr>
                                    <w:t>SSIGNMENT</w:t>
                                  </w:r>
                                  <w:r w:rsidRPr="00F47992">
                                    <w:t xml:space="preserve"> </w:t>
                                  </w:r>
                                  <w:r w:rsidR="003C52C4">
                                    <w:rPr>
                                      <w:sz w:val="9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D97AC1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:rsidR="00D077E9" w:rsidRPr="00F47992" w:rsidRDefault="00F47992" w:rsidP="00D077E9">
                            <w:pPr>
                              <w:pStyle w:val="Title"/>
                              <w:spacing w:after="0"/>
                              <w:rPr>
                                <w:sz w:val="96"/>
                              </w:rPr>
                            </w:pPr>
                            <w:r w:rsidRPr="00F47992">
                              <w:rPr>
                                <w:sz w:val="96"/>
                              </w:rPr>
                              <w:t>A</w:t>
                            </w:r>
                            <w:r w:rsidRPr="00F47992">
                              <w:rPr>
                                <w:sz w:val="56"/>
                              </w:rPr>
                              <w:t>SSIGNMENT</w:t>
                            </w:r>
                            <w:r w:rsidRPr="00F47992">
                              <w:t xml:space="preserve"> </w:t>
                            </w:r>
                            <w:r w:rsidR="003C52C4">
                              <w:rPr>
                                <w:sz w:val="96"/>
                              </w:rPr>
                              <w:t>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D077E9"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2193D3F2" wp14:editId="3F36AE5A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6F52859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>
            <w:pPr>
              <w:rPr>
                <w:noProof/>
              </w:rPr>
            </w:pPr>
          </w:p>
        </w:tc>
      </w:tr>
      <w:tr w:rsidR="00D077E9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/>
          <w:p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585B4E73" wp14:editId="41DD86D1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C9434E4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:rsidR="00F47992" w:rsidRDefault="00F47992" w:rsidP="00F47992">
            <w:pPr>
              <w:rPr>
                <w:noProof/>
                <w:sz w:val="40"/>
                <w:szCs w:val="10"/>
              </w:rPr>
            </w:pPr>
            <w:r>
              <w:rPr>
                <w:noProof/>
                <w:sz w:val="40"/>
                <w:szCs w:val="10"/>
              </w:rPr>
              <w:t>N</w:t>
            </w:r>
            <w:r w:rsidRPr="003D667B">
              <w:rPr>
                <w:noProof/>
                <w:sz w:val="40"/>
                <w:szCs w:val="10"/>
              </w:rPr>
              <w:t>ame</w:t>
            </w:r>
            <w:r>
              <w:rPr>
                <w:noProof/>
                <w:sz w:val="40"/>
                <w:szCs w:val="10"/>
              </w:rPr>
              <w:t>:-  Harsh Balaprasad Baheti</w:t>
            </w:r>
          </w:p>
          <w:p w:rsidR="00F47992" w:rsidRDefault="00F47992" w:rsidP="00F47992">
            <w:pPr>
              <w:rPr>
                <w:noProof/>
                <w:sz w:val="40"/>
                <w:szCs w:val="10"/>
              </w:rPr>
            </w:pPr>
            <w:r>
              <w:rPr>
                <w:noProof/>
                <w:sz w:val="40"/>
                <w:szCs w:val="10"/>
              </w:rPr>
              <w:t>Div     :-  A</w:t>
            </w:r>
          </w:p>
          <w:p w:rsidR="00F47992" w:rsidRDefault="00F47992" w:rsidP="00F47992">
            <w:pPr>
              <w:rPr>
                <w:noProof/>
                <w:sz w:val="40"/>
                <w:szCs w:val="10"/>
              </w:rPr>
            </w:pPr>
            <w:r>
              <w:rPr>
                <w:noProof/>
                <w:sz w:val="40"/>
                <w:szCs w:val="10"/>
              </w:rPr>
              <w:t>Roll No.:-SECOA112</w:t>
            </w:r>
          </w:p>
          <w:p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:rsidR="00D077E9" w:rsidRDefault="00D077E9">
      <w:pPr>
        <w:spacing w:after="20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E56E83C" wp14:editId="3717F441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CB08D1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:rsidR="00D077E9" w:rsidRDefault="003C52C4" w:rsidP="00D077E9">
      <w:pPr>
        <w:pStyle w:val="Heading1"/>
      </w:pPr>
      <w:r>
        <w:lastRenderedPageBreak/>
        <w:t>Assignment 2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D077E9" w:rsidTr="00DF027C">
        <w:trPr>
          <w:trHeight w:val="3546"/>
        </w:trPr>
        <w:tc>
          <w:tcPr>
            <w:tcW w:w="9999" w:type="dxa"/>
          </w:tcPr>
          <w:p w:rsidR="00DF027C" w:rsidRDefault="00DF027C" w:rsidP="00DF027C"/>
          <w:p w:rsidR="00F47992" w:rsidRPr="007C7528" w:rsidRDefault="00F47992" w:rsidP="00F47992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Objective</w:t>
            </w:r>
            <w:r w:rsidR="007C7528"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</w:t>
            </w: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:</w:t>
            </w:r>
          </w:p>
          <w:p w:rsidR="007C7528" w:rsidRDefault="003C52C4" w:rsidP="007C7528">
            <w:pPr>
              <w:pStyle w:val="Content"/>
              <w:rPr>
                <w:lang w:val="en-IN"/>
              </w:rPr>
            </w:pPr>
            <w:r>
              <w:rPr>
                <w:lang w:val="en-IN"/>
              </w:rPr>
              <w:t xml:space="preserve">       </w:t>
            </w:r>
            <w:r w:rsidRPr="003C52C4">
              <w:rPr>
                <w:lang w:val="en-IN"/>
              </w:rPr>
              <w:t>To illustrate traversing of array elements to perform different operations.</w:t>
            </w:r>
          </w:p>
          <w:p w:rsidR="007C7528" w:rsidRPr="007C7528" w:rsidRDefault="007C7528" w:rsidP="007C7528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</w:rPr>
              <w:t>Outcome</w:t>
            </w: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:</w:t>
            </w:r>
          </w:p>
          <w:p w:rsidR="003C52C4" w:rsidRPr="003C52C4" w:rsidRDefault="003C52C4" w:rsidP="003C52C4">
            <w:pPr>
              <w:pStyle w:val="Content"/>
              <w:ind w:left="360"/>
              <w:rPr>
                <w:lang w:val="en-IN"/>
              </w:rPr>
            </w:pPr>
            <w:r w:rsidRPr="003C52C4">
              <w:rPr>
                <w:lang w:val="en-IN"/>
              </w:rPr>
              <w:t>Students will able to apply knowledge of one dimansional array to perform different operations like</w:t>
            </w:r>
            <w:r w:rsidR="00570C8C">
              <w:rPr>
                <w:lang w:val="en-IN"/>
              </w:rPr>
              <w:t xml:space="preserve"> </w:t>
            </w:r>
            <w:r w:rsidRPr="003C52C4">
              <w:rPr>
                <w:lang w:val="en-IN"/>
              </w:rPr>
              <w:t>sum , average of array elements,maximum, minimum from given set of elements.</w:t>
            </w:r>
          </w:p>
          <w:p w:rsidR="007C7528" w:rsidRPr="00BD00A6" w:rsidRDefault="007C7528" w:rsidP="007C7528">
            <w:pPr>
              <w:pStyle w:val="Content"/>
              <w:ind w:left="360"/>
              <w:rPr>
                <w:lang w:val="en-IN"/>
              </w:rPr>
            </w:pPr>
          </w:p>
          <w:p w:rsidR="007C7528" w:rsidRPr="007C7528" w:rsidRDefault="007C7528" w:rsidP="007C7528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Problem Statement :</w:t>
            </w:r>
          </w:p>
          <w:p w:rsidR="003C52C4" w:rsidRPr="003C52C4" w:rsidRDefault="003C52C4" w:rsidP="003C52C4">
            <w:pPr>
              <w:pStyle w:val="Content"/>
              <w:ind w:left="360"/>
              <w:rPr>
                <w:lang w:val="en-IN"/>
              </w:rPr>
            </w:pPr>
            <w:r w:rsidRPr="003C52C4">
              <w:rPr>
                <w:lang w:val="en-IN"/>
              </w:rPr>
              <w:t>Write a Python program to store marks scored in subject “Fundamental of Data</w:t>
            </w:r>
          </w:p>
          <w:p w:rsidR="003C52C4" w:rsidRPr="003C52C4" w:rsidRDefault="003C52C4" w:rsidP="003C52C4">
            <w:pPr>
              <w:pStyle w:val="Content"/>
              <w:ind w:left="360"/>
              <w:rPr>
                <w:lang w:val="en-IN"/>
              </w:rPr>
            </w:pPr>
            <w:r w:rsidRPr="003C52C4">
              <w:rPr>
                <w:lang w:val="en-IN"/>
              </w:rPr>
              <w:t>Structure” by N students in the class. Write functions to compute following:</w:t>
            </w:r>
          </w:p>
          <w:p w:rsidR="003C52C4" w:rsidRPr="003C52C4" w:rsidRDefault="003C52C4" w:rsidP="003C52C4">
            <w:pPr>
              <w:pStyle w:val="Content"/>
              <w:ind w:left="360"/>
              <w:rPr>
                <w:lang w:val="en-IN"/>
              </w:rPr>
            </w:pPr>
            <w:r w:rsidRPr="003C52C4">
              <w:rPr>
                <w:lang w:val="en-IN"/>
              </w:rPr>
              <w:t>a) The average score of class</w:t>
            </w:r>
          </w:p>
          <w:p w:rsidR="003C52C4" w:rsidRPr="003C52C4" w:rsidRDefault="003C52C4" w:rsidP="003C52C4">
            <w:pPr>
              <w:pStyle w:val="Content"/>
              <w:ind w:left="360"/>
              <w:rPr>
                <w:lang w:val="en-IN"/>
              </w:rPr>
            </w:pPr>
            <w:r w:rsidRPr="003C52C4">
              <w:rPr>
                <w:lang w:val="en-IN"/>
              </w:rPr>
              <w:t>b) Highest score and lowest score of class</w:t>
            </w:r>
          </w:p>
          <w:p w:rsidR="003C52C4" w:rsidRPr="003C52C4" w:rsidRDefault="003C52C4" w:rsidP="003C52C4">
            <w:pPr>
              <w:pStyle w:val="Content"/>
              <w:ind w:left="360"/>
              <w:rPr>
                <w:lang w:val="en-IN"/>
              </w:rPr>
            </w:pPr>
            <w:r w:rsidRPr="003C52C4">
              <w:rPr>
                <w:lang w:val="en-IN"/>
              </w:rPr>
              <w:t>c) Count of students who were absent for the test</w:t>
            </w:r>
          </w:p>
          <w:p w:rsidR="003C52C4" w:rsidRPr="003C52C4" w:rsidRDefault="003C52C4" w:rsidP="003C52C4">
            <w:pPr>
              <w:pStyle w:val="Content"/>
              <w:ind w:left="360"/>
              <w:rPr>
                <w:lang w:val="en-IN"/>
              </w:rPr>
            </w:pPr>
            <w:r w:rsidRPr="003C52C4">
              <w:rPr>
                <w:lang w:val="en-IN"/>
              </w:rPr>
              <w:t>d) Display mark with highest frequency</w:t>
            </w:r>
          </w:p>
          <w:p w:rsidR="007C7528" w:rsidRDefault="007C7528" w:rsidP="007C7528">
            <w:pPr>
              <w:pStyle w:val="Content"/>
              <w:ind w:left="360"/>
              <w:rPr>
                <w:lang w:val="en-IN"/>
              </w:rPr>
            </w:pPr>
          </w:p>
          <w:p w:rsidR="008B6C57" w:rsidRPr="00BD00A6" w:rsidRDefault="008B6C57" w:rsidP="007C7528">
            <w:pPr>
              <w:pStyle w:val="Content"/>
              <w:ind w:left="360"/>
              <w:rPr>
                <w:lang w:val="en-IN"/>
              </w:rPr>
            </w:pPr>
          </w:p>
          <w:p w:rsidR="0033115E" w:rsidRPr="002C19C6" w:rsidRDefault="0033115E" w:rsidP="0033115E">
            <w:pPr>
              <w:pStyle w:val="Content"/>
              <w:rPr>
                <w:rFonts w:ascii="Adobe Caslon Pro" w:hAnsi="Adobe Caslon Pro"/>
                <w:b/>
                <w:bCs/>
                <w:sz w:val="52"/>
                <w:u w:val="single"/>
                <w:lang w:val="en-IN"/>
              </w:rPr>
            </w:pPr>
            <w:r w:rsidRPr="002C19C6">
              <w:rPr>
                <w:rFonts w:ascii="Adobe Caslon Pro" w:hAnsi="Adobe Caslon Pro"/>
                <w:b/>
                <w:bCs/>
                <w:sz w:val="52"/>
                <w:u w:val="single"/>
                <w:lang w:val="en-IN"/>
              </w:rPr>
              <w:t>Algorithm :</w:t>
            </w:r>
          </w:p>
          <w:p w:rsidR="0033115E" w:rsidRDefault="0033115E" w:rsidP="0033115E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1.</w:t>
            </w:r>
            <w:r w:rsidR="00765371">
              <w:t xml:space="preserve"> </w:t>
            </w:r>
            <w:r w:rsidR="00765371" w:rsidRPr="00765371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list_to_dict</w:t>
            </w: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:-</w:t>
            </w:r>
          </w:p>
          <w:p w:rsidR="00CA6510" w:rsidRPr="00CA6510" w:rsidRDefault="00CA6510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33115E" w:rsidRPr="00CA6510" w:rsidRDefault="00FE1BD6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Intilise  </w:t>
            </w:r>
            <w:r w:rsidR="00765371">
              <w:rPr>
                <w:rFonts w:ascii="Adobe Caslon Pro" w:hAnsi="Adobe Caslon Pro"/>
                <w:b/>
                <w:bCs/>
                <w:sz w:val="40"/>
                <w:lang w:val="en-IN"/>
              </w:rPr>
              <w:t>an empty dict</w:t>
            </w:r>
            <w:r w:rsidR="00951DBA">
              <w:rPr>
                <w:rFonts w:ascii="Adobe Caslon Pro" w:hAnsi="Adobe Caslon Pro"/>
                <w:b/>
                <w:bCs/>
                <w:sz w:val="40"/>
                <w:lang w:val="en-IN"/>
              </w:rPr>
              <w:t>ionary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FE1BD6" w:rsidRPr="00CA6510" w:rsidRDefault="00951DBA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lastRenderedPageBreak/>
              <w:t>for every i element in input_</w:t>
            </w:r>
            <w:r w:rsidR="00FE1BD6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list 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jump to step4</w:t>
            </w:r>
            <w:r w:rsidR="009F1823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else 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</w:t>
            </w:r>
            <w:r w:rsidR="00FE1BD6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tep</w:t>
            </w:r>
            <w:r w:rsidR="009F1823">
              <w:rPr>
                <w:rFonts w:ascii="Adobe Caslon Pro" w:hAnsi="Adobe Caslon Pro"/>
                <w:b/>
                <w:bCs/>
                <w:sz w:val="40"/>
                <w:lang w:val="en-IN"/>
              </w:rPr>
              <w:t>5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FE1BD6" w:rsidRPr="00CA6510" w:rsidRDefault="00951DBA" w:rsidP="00CA6510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if there is key i in dictionary  then increment value by 1 else set it to </w:t>
            </w:r>
            <w:r w:rsidR="009F1823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0 </w:t>
            </w:r>
            <w:r w:rsidR="009F1823">
              <w:rPr>
                <w:rFonts w:ascii="Adobe Caslon Pro" w:hAnsi="Adobe Caslon Pro"/>
                <w:b/>
                <w:bCs/>
                <w:sz w:val="40"/>
                <w:lang w:val="en-IN"/>
              </w:rPr>
              <w:t>then increment value by 1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FE1BD6" w:rsidRPr="00CA6510" w:rsidRDefault="00FE1BD6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Return list_return</w:t>
            </w:r>
          </w:p>
          <w:p w:rsidR="00CA6510" w:rsidRPr="00CA6510" w:rsidRDefault="00CA6510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CA6510" w:rsidRDefault="002C19C6" w:rsidP="00CA6510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2</w:t>
            </w:r>
            <w:r w:rsidR="00CA6510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.</w:t>
            </w:r>
            <w:r w:rsidR="00765371">
              <w:t xml:space="preserve"> </w:t>
            </w:r>
            <w:r w:rsidR="00765371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M</w:t>
            </w:r>
            <w:r w:rsidR="00765371" w:rsidRPr="00765371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ean</w:t>
            </w:r>
            <w:r w:rsidR="00CA6510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:-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Intilise  the</w:t>
            </w:r>
            <w:r w:rsidR="009F1823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add=0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for every i element </w:t>
            </w:r>
            <w:r w:rsidR="009F1823">
              <w:rPr>
                <w:rFonts w:ascii="Adobe Caslon Pro" w:hAnsi="Adobe Caslon Pro"/>
                <w:b/>
                <w:bCs/>
                <w:sz w:val="40"/>
                <w:lang w:val="en-IN"/>
              </w:rPr>
              <w:t>input_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list jump to step4 else step6.</w:t>
            </w:r>
          </w:p>
          <w:p w:rsidR="00CA6510" w:rsidRPr="00CA6510" w:rsidRDefault="009F1823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add i to varible add 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jump to step5 else  step3.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Return </w:t>
            </w:r>
            <w:r w:rsidR="009F1823">
              <w:rPr>
                <w:rFonts w:ascii="Adobe Caslon Pro" w:hAnsi="Adobe Caslon Pro"/>
                <w:b/>
                <w:bCs/>
                <w:sz w:val="40"/>
                <w:lang w:val="en-IN"/>
              </w:rPr>
              <w:t>add/length(input_list)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F47992" w:rsidRPr="00DF027C" w:rsidRDefault="00F47992" w:rsidP="00F47992">
            <w:pPr>
              <w:pStyle w:val="Content"/>
            </w:pPr>
          </w:p>
          <w:p w:rsidR="00F47992" w:rsidRDefault="00F47992" w:rsidP="00F47992"/>
          <w:p w:rsidR="00CA6510" w:rsidRDefault="002C19C6" w:rsidP="00CA6510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3</w:t>
            </w:r>
            <w:r w:rsidR="00CA6510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.</w:t>
            </w:r>
            <w:r w:rsidR="00765371">
              <w:t xml:space="preserve"> </w:t>
            </w:r>
            <w:r w:rsidR="00765371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M</w:t>
            </w:r>
            <w:r w:rsidR="00765371" w:rsidRPr="00765371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inimum</w:t>
            </w:r>
            <w:r w:rsidR="00CA6510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:-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lastRenderedPageBreak/>
              <w:t>start</w:t>
            </w:r>
          </w:p>
          <w:p w:rsidR="00CA6510" w:rsidRPr="00CA6510" w:rsidRDefault="009F1823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Intilise  the lower as first element of input_list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.</w:t>
            </w:r>
          </w:p>
          <w:p w:rsidR="00CA6510" w:rsidRPr="002C19C6" w:rsidRDefault="00CA6510" w:rsidP="002C19C6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for every i element in </w:t>
            </w:r>
            <w:r w:rsidR="009F1823">
              <w:rPr>
                <w:rFonts w:ascii="Adobe Caslon Pro" w:hAnsi="Adobe Caslon Pro"/>
                <w:b/>
                <w:bCs/>
                <w:sz w:val="40"/>
                <w:lang w:val="en-IN"/>
              </w:rPr>
              <w:t>input_</w:t>
            </w:r>
            <w:r w:rsid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>lists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jump to step4</w:t>
            </w:r>
            <w:r w:rsid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else </w:t>
            </w:r>
            <w:r w:rsid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step</w:t>
            </w:r>
            <w:r w:rsid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>5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CA6510" w:rsidRPr="00CA6510" w:rsidRDefault="009F1823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if i is less than lower jump to step 5 else jump to step 3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9F1823" w:rsidRDefault="009F1823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set lower = i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jump to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step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3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Return </w:t>
            </w:r>
            <w:r w:rsidR="009F1823">
              <w:rPr>
                <w:rFonts w:ascii="Adobe Caslon Pro" w:hAnsi="Adobe Caslon Pro"/>
                <w:b/>
                <w:bCs/>
                <w:sz w:val="40"/>
                <w:lang w:val="en-IN"/>
              </w:rPr>
              <w:t>lower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2C19C6" w:rsidRDefault="002C19C6" w:rsidP="002C19C6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4.</w:t>
            </w:r>
            <w:r w:rsidR="00765371" w:rsidRPr="00765371">
              <w:rPr>
                <w:rFonts w:ascii="Consolas" w:hAnsi="Consolas"/>
                <w:b/>
                <w:color w:val="FFCF40"/>
                <w:sz w:val="23"/>
                <w:szCs w:val="23"/>
              </w:rPr>
              <w:t xml:space="preserve"> </w:t>
            </w:r>
            <w:r w:rsidR="00765371">
              <w:rPr>
                <w:rFonts w:ascii="Adobe Caslon Pro" w:hAnsi="Adobe Caslon Pro"/>
                <w:b/>
                <w:bCs/>
                <w:sz w:val="40"/>
                <w:u w:val="single"/>
              </w:rPr>
              <w:t>M</w:t>
            </w:r>
            <w:r w:rsidR="00765371" w:rsidRPr="00765371">
              <w:rPr>
                <w:rFonts w:ascii="Adobe Caslon Pro" w:hAnsi="Adobe Caslon Pro"/>
                <w:b/>
                <w:bCs/>
                <w:sz w:val="40"/>
                <w:u w:val="single"/>
              </w:rPr>
              <w:t>aximum</w:t>
            </w: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:-</w:t>
            </w:r>
          </w:p>
          <w:p w:rsidR="009F1823" w:rsidRPr="00CA6510" w:rsidRDefault="009F1823" w:rsidP="009F1823">
            <w:pPr>
              <w:pStyle w:val="Content"/>
              <w:numPr>
                <w:ilvl w:val="0"/>
                <w:numId w:val="8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9F1823" w:rsidRPr="00CA6510" w:rsidRDefault="009F1823" w:rsidP="009F1823">
            <w:pPr>
              <w:pStyle w:val="Content"/>
              <w:numPr>
                <w:ilvl w:val="0"/>
                <w:numId w:val="8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Intilise  the lower as first element of input_list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.</w:t>
            </w:r>
          </w:p>
          <w:p w:rsidR="009F1823" w:rsidRPr="002C19C6" w:rsidRDefault="009F1823" w:rsidP="009F1823">
            <w:pPr>
              <w:pStyle w:val="Content"/>
              <w:numPr>
                <w:ilvl w:val="0"/>
                <w:numId w:val="8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for every i element in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input_lists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jump to step4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else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step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5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9F1823" w:rsidRPr="00CA6510" w:rsidRDefault="009F1823" w:rsidP="009F1823">
            <w:pPr>
              <w:pStyle w:val="Content"/>
              <w:numPr>
                <w:ilvl w:val="0"/>
                <w:numId w:val="8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if i is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greater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than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higher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jump to step 5 else jump to step 3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9F1823" w:rsidRDefault="009F1823" w:rsidP="009F1823">
            <w:pPr>
              <w:pStyle w:val="Content"/>
              <w:numPr>
                <w:ilvl w:val="0"/>
                <w:numId w:val="8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lastRenderedPageBreak/>
              <w:t>set higher=i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jump to step 3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9F1823" w:rsidRPr="00CA6510" w:rsidRDefault="009F1823" w:rsidP="009F1823">
            <w:pPr>
              <w:pStyle w:val="Content"/>
              <w:numPr>
                <w:ilvl w:val="0"/>
                <w:numId w:val="8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Return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higher</w:t>
            </w:r>
          </w:p>
          <w:p w:rsidR="009F1823" w:rsidRPr="00CA6510" w:rsidRDefault="009F1823" w:rsidP="009F1823">
            <w:pPr>
              <w:pStyle w:val="Content"/>
              <w:numPr>
                <w:ilvl w:val="0"/>
                <w:numId w:val="8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CA6510" w:rsidRDefault="00CA6510" w:rsidP="00F47992"/>
          <w:p w:rsidR="00704A9C" w:rsidRDefault="00765371" w:rsidP="00704A9C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  <w:t>5.</w:t>
            </w:r>
            <w:r w:rsidRPr="00765371">
              <w:rPr>
                <w:rFonts w:ascii="Consolas" w:hAnsi="Consolas"/>
                <w:b/>
                <w:color w:val="FFCF40"/>
                <w:sz w:val="23"/>
                <w:szCs w:val="23"/>
              </w:rPr>
              <w:t xml:space="preserve"> </w:t>
            </w:r>
            <w:r>
              <w:rPr>
                <w:rFonts w:ascii="Adobe Caslon Pro Bold" w:hAnsi="Adobe Caslon Pro Bold"/>
                <w:b/>
                <w:bCs/>
                <w:sz w:val="40"/>
                <w:u w:val="single"/>
              </w:rPr>
              <w:t>M</w:t>
            </w:r>
            <w:r w:rsidRPr="00765371">
              <w:rPr>
                <w:rFonts w:ascii="Adobe Caslon Pro Bold" w:hAnsi="Adobe Caslon Pro Bold"/>
                <w:b/>
                <w:bCs/>
                <w:sz w:val="40"/>
                <w:u w:val="single"/>
              </w:rPr>
              <w:t>ax_frequency</w:t>
            </w:r>
            <w:r>
              <w:rPr>
                <w:rFonts w:ascii="Adobe Caslon Pro Bold" w:hAnsi="Adobe Caslon Pro Bold"/>
                <w:b/>
                <w:bCs/>
                <w:sz w:val="40"/>
                <w:u w:val="single"/>
              </w:rPr>
              <w:t>:-</w:t>
            </w:r>
            <w:r w:rsidR="00704A9C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</w:t>
            </w:r>
          </w:p>
          <w:p w:rsidR="00704A9C" w:rsidRPr="00CA6510" w:rsidRDefault="00704A9C" w:rsidP="00704A9C">
            <w:pPr>
              <w:pStyle w:val="Content"/>
              <w:numPr>
                <w:ilvl w:val="0"/>
                <w:numId w:val="9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704A9C" w:rsidRPr="00CA6510" w:rsidRDefault="00704A9C" w:rsidP="00704A9C">
            <w:pPr>
              <w:pStyle w:val="Content"/>
              <w:numPr>
                <w:ilvl w:val="0"/>
                <w:numId w:val="9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Intilise  the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max as zero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704A9C" w:rsidRPr="002C19C6" w:rsidRDefault="00704A9C" w:rsidP="00704A9C">
            <w:pPr>
              <w:pStyle w:val="Content"/>
              <w:numPr>
                <w:ilvl w:val="0"/>
                <w:numId w:val="9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for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key  in di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jump to step4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else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step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7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704A9C" w:rsidRPr="00CA6510" w:rsidRDefault="00704A9C" w:rsidP="00704A9C">
            <w:pPr>
              <w:pStyle w:val="Content"/>
              <w:numPr>
                <w:ilvl w:val="0"/>
                <w:numId w:val="9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if i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equal to 0 jump to step 3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else jump to step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5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704A9C" w:rsidRDefault="00704A9C" w:rsidP="00704A9C">
            <w:pPr>
              <w:pStyle w:val="Content"/>
              <w:numPr>
                <w:ilvl w:val="0"/>
                <w:numId w:val="9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if value of i is greater than max then 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jump to step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6 else jump to step 3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704A9C" w:rsidRDefault="00704A9C" w:rsidP="00704A9C">
            <w:pPr>
              <w:pStyle w:val="Content"/>
              <w:numPr>
                <w:ilvl w:val="0"/>
                <w:numId w:val="9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max= i jump to step 3.</w:t>
            </w:r>
          </w:p>
          <w:p w:rsidR="00704A9C" w:rsidRPr="00CA6510" w:rsidRDefault="00704A9C" w:rsidP="00704A9C">
            <w:pPr>
              <w:pStyle w:val="Content"/>
              <w:numPr>
                <w:ilvl w:val="0"/>
                <w:numId w:val="9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return max</w:t>
            </w:r>
          </w:p>
          <w:p w:rsidR="00704A9C" w:rsidRPr="00CA6510" w:rsidRDefault="00704A9C" w:rsidP="00704A9C">
            <w:pPr>
              <w:pStyle w:val="Content"/>
              <w:numPr>
                <w:ilvl w:val="0"/>
                <w:numId w:val="9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765371" w:rsidRDefault="00765371" w:rsidP="00F47992">
            <w:pPr>
              <w:pStyle w:val="Content"/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</w:pPr>
          </w:p>
          <w:p w:rsidR="00F47992" w:rsidRPr="00315281" w:rsidRDefault="007C7528" w:rsidP="00F47992">
            <w:pPr>
              <w:pStyle w:val="Content"/>
              <w:rPr>
                <w:rFonts w:ascii="Adobe Caslon Pro Bold" w:hAnsi="Adobe Caslon Pro Bold"/>
                <w:b/>
                <w:bCs/>
                <w:sz w:val="40"/>
                <w:lang w:val="en-IN"/>
              </w:rPr>
            </w:pPr>
            <w:r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  <w:t>Program</w:t>
            </w:r>
            <w:r w:rsidR="00F47992"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  <w:t>/Code</w:t>
            </w:r>
            <w:r w:rsidR="00F47992" w:rsidRPr="00315281"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  <w:t>:</w:t>
            </w:r>
          </w:p>
          <w:p w:rsidR="00DF027C" w:rsidRDefault="00DF027C" w:rsidP="00F47992">
            <w:pPr>
              <w:pStyle w:val="Content"/>
            </w:pPr>
          </w:p>
        </w:tc>
      </w:tr>
      <w:tr w:rsidR="00DF027C" w:rsidTr="00DF027C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:rsidR="003C52C4" w:rsidRDefault="003C52C4" w:rsidP="003C52C4">
            <w:pPr>
              <w:pStyle w:val="HTMLPreformatted"/>
              <w:shd w:val="clear" w:color="auto" w:fill="131314"/>
              <w:rPr>
                <w:rFonts w:ascii="Consolas" w:hAnsi="Consolas"/>
                <w:color w:val="EBEBEB"/>
                <w:sz w:val="23"/>
                <w:szCs w:val="23"/>
              </w:rPr>
            </w:pPr>
            <w:r>
              <w:rPr>
                <w:rFonts w:ascii="Consolas" w:hAnsi="Consolas"/>
                <w:color w:val="EBEBEB"/>
                <w:sz w:val="23"/>
                <w:szCs w:val="23"/>
              </w:rPr>
              <w:lastRenderedPageBreak/>
              <w:t>list = [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90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99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98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95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94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45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78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98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45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56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13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98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72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65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84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48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45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94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95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96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97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99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>,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90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>,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90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]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def </w:t>
            </w:r>
            <w:r>
              <w:rPr>
                <w:rFonts w:ascii="Consolas" w:hAnsi="Consolas"/>
                <w:color w:val="FFCF40"/>
                <w:sz w:val="23"/>
                <w:szCs w:val="23"/>
              </w:rPr>
              <w:t>list_to_dict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input_list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dictionary = {}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for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input_list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dictionary[i] = dictionary.get(i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) +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return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dictionary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def </w:t>
            </w:r>
            <w:r>
              <w:rPr>
                <w:rFonts w:ascii="Consolas" w:hAnsi="Consolas"/>
                <w:color w:val="FFCF40"/>
                <w:sz w:val="23"/>
                <w:szCs w:val="23"/>
              </w:rPr>
              <w:t>mean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input_list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add =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for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input_list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add += i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return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add / </w:t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len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input_list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def </w:t>
            </w:r>
            <w:r>
              <w:rPr>
                <w:rFonts w:ascii="Consolas" w:hAnsi="Consolas"/>
                <w:color w:val="FFCF40"/>
                <w:sz w:val="23"/>
                <w:szCs w:val="23"/>
              </w:rPr>
              <w:t>minimum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input_list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lower =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input_list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[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]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for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input_list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if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==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>continue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br/>
              <w:t xml:space="preserve">        else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if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lower &gt; i: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        lower = i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return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lower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def </w:t>
            </w:r>
            <w:r>
              <w:rPr>
                <w:rFonts w:ascii="Consolas" w:hAnsi="Consolas"/>
                <w:color w:val="FFCF40"/>
                <w:sz w:val="23"/>
                <w:szCs w:val="23"/>
              </w:rPr>
              <w:t>maximum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input_list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higher =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for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input_list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if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==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>continue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br/>
              <w:t xml:space="preserve">        else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if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higher &lt; i: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        higher = i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return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higher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def </w:t>
            </w:r>
            <w:r>
              <w:rPr>
                <w:rFonts w:ascii="Consolas" w:hAnsi="Consolas"/>
                <w:color w:val="FFCF40"/>
                <w:sz w:val="23"/>
                <w:szCs w:val="23"/>
              </w:rPr>
              <w:t>max_frequency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di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max =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for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di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if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==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>continue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br/>
              <w:t xml:space="preserve">        elif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di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[i] &gt; max: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    max = i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return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max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lastRenderedPageBreak/>
              <w:br/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t># The average score of class</w:t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br/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print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"The average score of class : "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mean(list))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t># Highest score and lowest score of class</w:t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br/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print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"Highest score of class : "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maximum(list))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print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"lowest score of class : "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minimum(list))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t># Count of students who were absent for the test</w:t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dict = list_to_dict(list)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print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"Count of students who were absent for the test : "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dict[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])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t># Display mark with highest frequency</w:t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frequency = list_to_dict(list)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>p = max_frequency(frequency)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print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"Mark's with highest frequency is {} and its frequency is {} "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.format(p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>,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frequency[p]))</w:t>
            </w:r>
          </w:p>
          <w:p w:rsidR="00DF027C" w:rsidRPr="00DF027C" w:rsidRDefault="00DF027C" w:rsidP="003C52C4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</w:pPr>
          </w:p>
        </w:tc>
      </w:tr>
      <w:tr w:rsidR="00DF027C" w:rsidTr="00DF027C">
        <w:trPr>
          <w:trHeight w:val="5931"/>
        </w:trPr>
        <w:tc>
          <w:tcPr>
            <w:tcW w:w="9999" w:type="dxa"/>
          </w:tcPr>
          <w:p w:rsidR="00DF027C" w:rsidRDefault="00DF027C" w:rsidP="00DF027C">
            <w:pPr>
              <w:pStyle w:val="EmphasisText"/>
              <w:rPr>
                <w:i/>
                <w:sz w:val="36"/>
              </w:rPr>
            </w:pPr>
          </w:p>
          <w:p w:rsidR="00DF027C" w:rsidRDefault="00DF027C" w:rsidP="00DF027C">
            <w:pPr>
              <w:pStyle w:val="Content"/>
              <w:rPr>
                <w:i/>
                <w:sz w:val="36"/>
              </w:rPr>
            </w:pPr>
          </w:p>
          <w:p w:rsidR="007C7528" w:rsidRPr="007C7528" w:rsidRDefault="007C7528" w:rsidP="007C7528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Output</w:t>
            </w: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:</w:t>
            </w:r>
          </w:p>
          <w:p w:rsidR="003C52C4" w:rsidRDefault="003C52C4" w:rsidP="003C52C4">
            <w:pPr>
              <w:pStyle w:val="HTMLPreformatted"/>
              <w:shd w:val="clear" w:color="auto" w:fill="131314"/>
              <w:rPr>
                <w:rFonts w:ascii="Consolas" w:hAnsi="Consolas"/>
                <w:color w:val="EBEBEB"/>
                <w:sz w:val="23"/>
                <w:szCs w:val="23"/>
              </w:rPr>
            </w:pP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The average score of </w:t>
            </w:r>
            <w:r w:rsidRPr="008B6C57">
              <w:rPr>
                <w:rFonts w:ascii="Consolas" w:hAnsi="Consolas"/>
                <w:color w:val="FFFFFF" w:themeColor="background1"/>
                <w:sz w:val="23"/>
                <w:szCs w:val="23"/>
              </w:rPr>
              <w:t>class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64.96551724137932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Highest score of </w:t>
            </w:r>
            <w:r w:rsidRPr="008B6C57">
              <w:rPr>
                <w:rFonts w:ascii="Consolas" w:hAnsi="Consolas"/>
                <w:color w:val="FFFFFF" w:themeColor="background1"/>
                <w:sz w:val="23"/>
                <w:szCs w:val="23"/>
              </w:rPr>
              <w:t xml:space="preserve">class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99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lowest score of </w:t>
            </w:r>
            <w:r w:rsidRPr="008B6C57">
              <w:rPr>
                <w:rFonts w:ascii="Consolas" w:hAnsi="Consolas"/>
                <w:color w:val="FFFFFF" w:themeColor="background1"/>
                <w:sz w:val="23"/>
                <w:szCs w:val="23"/>
              </w:rPr>
              <w:t xml:space="preserve">class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13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Count of students who were absent </w:t>
            </w:r>
            <w:r w:rsidRPr="008B6C57">
              <w:rPr>
                <w:rFonts w:ascii="Consolas" w:hAnsi="Consolas"/>
                <w:color w:val="FFFFFF" w:themeColor="background1"/>
                <w:sz w:val="23"/>
                <w:szCs w:val="23"/>
              </w:rPr>
              <w:t xml:space="preserve">for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the test : 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5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br/>
            </w:r>
            <w:r w:rsidRPr="008B6C57">
              <w:rPr>
                <w:rFonts w:ascii="Consolas" w:hAnsi="Consolas"/>
                <w:color w:val="FFFFFF" w:themeColor="background1"/>
                <w:sz w:val="23"/>
                <w:szCs w:val="23"/>
              </w:rPr>
              <w:t xml:space="preserve">Mark's with highest frequency is </w:t>
            </w:r>
            <w:r w:rsidR="008B6C57"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 xml:space="preserve">90 </w:t>
            </w:r>
            <w:r w:rsidRPr="008B6C57">
              <w:rPr>
                <w:rFonts w:ascii="Consolas" w:hAnsi="Consolas"/>
                <w:color w:val="FFFFFF" w:themeColor="background1"/>
                <w:sz w:val="23"/>
                <w:szCs w:val="23"/>
              </w:rPr>
              <w:t xml:space="preserve">and its frequency is </w:t>
            </w:r>
            <w:r w:rsidR="008B6C57"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3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 xml:space="preserve"> </w:t>
            </w:r>
          </w:p>
          <w:p w:rsidR="00DF027C" w:rsidRDefault="00DF027C" w:rsidP="007C7528">
            <w:pPr>
              <w:pStyle w:val="Content"/>
              <w:ind w:left="360"/>
              <w:rPr>
                <w:i/>
                <w:sz w:val="36"/>
              </w:rPr>
            </w:pPr>
          </w:p>
        </w:tc>
      </w:tr>
    </w:tbl>
    <w:p w:rsidR="0087605E" w:rsidRDefault="0087605E" w:rsidP="00DF027C"/>
    <w:p w:rsidR="007C7528" w:rsidRDefault="007C7528" w:rsidP="00DF027C"/>
    <w:p w:rsidR="007C7528" w:rsidRPr="007C7528" w:rsidRDefault="007C7528" w:rsidP="007C7528">
      <w:pPr>
        <w:pStyle w:val="Content"/>
        <w:rPr>
          <w:rFonts w:ascii="Adobe Caslon Pro" w:hAnsi="Adobe Caslon Pro"/>
          <w:b/>
          <w:bCs/>
          <w:sz w:val="44"/>
          <w:lang w:val="en-IN"/>
        </w:rPr>
      </w:pPr>
      <w:r w:rsidRPr="007C7528">
        <w:rPr>
          <w:rFonts w:ascii="Adobe Caslon Pro" w:hAnsi="Adobe Caslon Pro"/>
          <w:b/>
          <w:bCs/>
          <w:sz w:val="44"/>
          <w:u w:val="single"/>
        </w:rPr>
        <w:t xml:space="preserve">Time Complexity </w:t>
      </w:r>
      <w:r w:rsidRPr="007C7528">
        <w:rPr>
          <w:rFonts w:ascii="Adobe Caslon Pro" w:hAnsi="Adobe Caslon Pro"/>
          <w:b/>
          <w:bCs/>
          <w:sz w:val="44"/>
          <w:u w:val="single"/>
          <w:lang w:val="en-IN"/>
        </w:rPr>
        <w:t xml:space="preserve"> :</w:t>
      </w:r>
    </w:p>
    <w:tbl>
      <w:tblPr>
        <w:tblStyle w:val="GridTable5Dark-Accent4"/>
        <w:tblW w:w="10485" w:type="dxa"/>
        <w:tblLook w:val="04A0" w:firstRow="1" w:lastRow="0" w:firstColumn="1" w:lastColumn="0" w:noHBand="0" w:noVBand="1"/>
      </w:tblPr>
      <w:tblGrid>
        <w:gridCol w:w="1696"/>
        <w:gridCol w:w="5387"/>
        <w:gridCol w:w="3402"/>
      </w:tblGrid>
      <w:tr w:rsidR="008B6C57" w:rsidTr="008B6C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8B6C57" w:rsidRDefault="008B6C57" w:rsidP="00DF027C">
            <w:r>
              <w:t>sr no.</w:t>
            </w:r>
          </w:p>
        </w:tc>
        <w:tc>
          <w:tcPr>
            <w:tcW w:w="5387" w:type="dxa"/>
          </w:tcPr>
          <w:p w:rsidR="008B6C57" w:rsidRDefault="008B6C57" w:rsidP="00DF02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</w:t>
            </w:r>
          </w:p>
        </w:tc>
        <w:tc>
          <w:tcPr>
            <w:tcW w:w="3402" w:type="dxa"/>
          </w:tcPr>
          <w:p w:rsidR="008B6C57" w:rsidRDefault="008B6C57" w:rsidP="00DF02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Time Complexity</w:t>
            </w:r>
          </w:p>
        </w:tc>
      </w:tr>
      <w:tr w:rsidR="008B6C57" w:rsidTr="008B6C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8B6C57" w:rsidRDefault="008B6C57" w:rsidP="00DF027C">
            <w:r>
              <w:t>1</w:t>
            </w:r>
          </w:p>
        </w:tc>
        <w:tc>
          <w:tcPr>
            <w:tcW w:w="5387" w:type="dxa"/>
          </w:tcPr>
          <w:p w:rsidR="008B6C57" w:rsidRDefault="008B6C57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C57">
              <w:t>list_to_dict</w:t>
            </w:r>
          </w:p>
        </w:tc>
        <w:tc>
          <w:tcPr>
            <w:tcW w:w="3402" w:type="dxa"/>
          </w:tcPr>
          <w:p w:rsidR="008B6C57" w:rsidRDefault="008B6C57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O(n)</w:t>
            </w:r>
          </w:p>
        </w:tc>
      </w:tr>
      <w:tr w:rsidR="008B6C57" w:rsidTr="008B6C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8B6C57" w:rsidRDefault="008B6C57" w:rsidP="009C024C">
            <w:pPr>
              <w:tabs>
                <w:tab w:val="left" w:pos="368"/>
              </w:tabs>
            </w:pPr>
            <w:r>
              <w:lastRenderedPageBreak/>
              <w:t>2</w:t>
            </w:r>
            <w:r>
              <w:tab/>
            </w:r>
          </w:p>
        </w:tc>
        <w:tc>
          <w:tcPr>
            <w:tcW w:w="5387" w:type="dxa"/>
          </w:tcPr>
          <w:p w:rsidR="008B6C57" w:rsidRDefault="008B6C57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6C57">
              <w:t>mean</w:t>
            </w:r>
          </w:p>
        </w:tc>
        <w:tc>
          <w:tcPr>
            <w:tcW w:w="3402" w:type="dxa"/>
          </w:tcPr>
          <w:p w:rsidR="008B6C57" w:rsidRDefault="008B6C57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O(n)</w:t>
            </w:r>
          </w:p>
        </w:tc>
      </w:tr>
      <w:tr w:rsidR="008B6C57" w:rsidTr="008B6C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8B6C57" w:rsidRDefault="008B6C57" w:rsidP="00DF027C">
            <w:r>
              <w:t>3</w:t>
            </w:r>
          </w:p>
        </w:tc>
        <w:tc>
          <w:tcPr>
            <w:tcW w:w="5387" w:type="dxa"/>
          </w:tcPr>
          <w:p w:rsidR="008B6C57" w:rsidRDefault="008B6C57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6C57">
              <w:t>minimu</w:t>
            </w:r>
            <w:r>
              <w:t>m</w:t>
            </w:r>
          </w:p>
        </w:tc>
        <w:tc>
          <w:tcPr>
            <w:tcW w:w="3402" w:type="dxa"/>
          </w:tcPr>
          <w:p w:rsidR="008B6C57" w:rsidRDefault="008B6C57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O(n)</w:t>
            </w:r>
          </w:p>
        </w:tc>
      </w:tr>
      <w:tr w:rsidR="008B6C57" w:rsidTr="008B6C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8B6C57" w:rsidRDefault="008B6C57" w:rsidP="00DF027C">
            <w:r>
              <w:t>4</w:t>
            </w:r>
          </w:p>
        </w:tc>
        <w:tc>
          <w:tcPr>
            <w:tcW w:w="5387" w:type="dxa"/>
          </w:tcPr>
          <w:p w:rsidR="008B6C57" w:rsidRDefault="008B6C57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6C57">
              <w:t>maximum</w:t>
            </w:r>
          </w:p>
        </w:tc>
        <w:tc>
          <w:tcPr>
            <w:tcW w:w="3402" w:type="dxa"/>
          </w:tcPr>
          <w:p w:rsidR="008B6C57" w:rsidRDefault="008B6C57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O(n)</w:t>
            </w:r>
          </w:p>
        </w:tc>
      </w:tr>
      <w:tr w:rsidR="008B6C57" w:rsidTr="008B6C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8B6C57" w:rsidRDefault="008B6C57" w:rsidP="00DF027C">
            <w:r>
              <w:t>5</w:t>
            </w:r>
          </w:p>
        </w:tc>
        <w:tc>
          <w:tcPr>
            <w:tcW w:w="5387" w:type="dxa"/>
          </w:tcPr>
          <w:p w:rsidR="008B6C57" w:rsidRPr="009C024C" w:rsidRDefault="008B6C57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8B6C57">
              <w:t>max_frequency</w:t>
            </w:r>
          </w:p>
        </w:tc>
        <w:tc>
          <w:tcPr>
            <w:tcW w:w="3402" w:type="dxa"/>
          </w:tcPr>
          <w:p w:rsidR="008B6C57" w:rsidRDefault="008B6C57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O(1)</w:t>
            </w:r>
          </w:p>
        </w:tc>
      </w:tr>
      <w:tr w:rsidR="008B6C57" w:rsidTr="008B6C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8B6C57" w:rsidRDefault="008B6C57" w:rsidP="00DF027C">
            <w:r>
              <w:t>6</w:t>
            </w:r>
          </w:p>
        </w:tc>
        <w:tc>
          <w:tcPr>
            <w:tcW w:w="5387" w:type="dxa"/>
          </w:tcPr>
          <w:p w:rsidR="008B6C57" w:rsidRDefault="008B6C57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print</w:t>
            </w:r>
          </w:p>
        </w:tc>
        <w:tc>
          <w:tcPr>
            <w:tcW w:w="3402" w:type="dxa"/>
          </w:tcPr>
          <w:p w:rsidR="008B6C57" w:rsidRDefault="008B6C57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O(1)</w:t>
            </w:r>
          </w:p>
        </w:tc>
      </w:tr>
    </w:tbl>
    <w:p w:rsidR="007C7528" w:rsidRDefault="007C7528" w:rsidP="00DF027C"/>
    <w:p w:rsidR="00EB6D26" w:rsidRDefault="00EB6D26" w:rsidP="00DF027C"/>
    <w:p w:rsidR="00EB6D26" w:rsidRDefault="00EB6D26" w:rsidP="00DF027C">
      <w:pPr>
        <w:rPr>
          <w:rFonts w:ascii="Adobe Caslon Pro Bold" w:hAnsi="Adobe Caslon Pro Bold"/>
          <w:sz w:val="36"/>
        </w:rPr>
      </w:pPr>
      <w:r>
        <w:rPr>
          <w:rFonts w:ascii="Adobe Caslon Pro Bold" w:hAnsi="Adobe Caslon Pro Bold"/>
          <w:sz w:val="36"/>
        </w:rPr>
        <w:t>T</w:t>
      </w:r>
      <w:r w:rsidRPr="00EB6D26">
        <w:rPr>
          <w:rFonts w:ascii="Adobe Caslon Pro Bold" w:hAnsi="Adobe Caslon Pro Bold"/>
          <w:sz w:val="36"/>
        </w:rPr>
        <w:t xml:space="preserve">otal </w:t>
      </w:r>
      <w:r>
        <w:rPr>
          <w:rFonts w:ascii="Adobe Caslon Pro Bold" w:hAnsi="Adobe Caslon Pro Bold"/>
          <w:sz w:val="36"/>
        </w:rPr>
        <w:t>T</w:t>
      </w:r>
      <w:r w:rsidRPr="00EB6D26">
        <w:rPr>
          <w:rFonts w:ascii="Adobe Caslon Pro Bold" w:hAnsi="Adobe Caslon Pro Bold"/>
          <w:sz w:val="36"/>
        </w:rPr>
        <w:t xml:space="preserve">ime </w:t>
      </w:r>
      <w:r>
        <w:rPr>
          <w:rFonts w:ascii="Adobe Caslon Pro Bold" w:hAnsi="Adobe Caslon Pro Bold"/>
          <w:sz w:val="36"/>
        </w:rPr>
        <w:t>C</w:t>
      </w:r>
      <w:r w:rsidRPr="00EB6D26">
        <w:rPr>
          <w:rFonts w:ascii="Adobe Caslon Pro Bold" w:hAnsi="Adobe Caslon Pro Bold"/>
          <w:sz w:val="36"/>
        </w:rPr>
        <w:t>omplexity</w:t>
      </w:r>
      <w:r>
        <w:rPr>
          <w:rFonts w:ascii="Adobe Caslon Pro Bold" w:hAnsi="Adobe Caslon Pro Bold"/>
          <w:sz w:val="36"/>
        </w:rPr>
        <w:t>:= O(n)</w:t>
      </w:r>
    </w:p>
    <w:p w:rsidR="00D13350" w:rsidRDefault="00D13350" w:rsidP="00DF027C">
      <w:pPr>
        <w:rPr>
          <w:rFonts w:ascii="Adobe Caslon Pro Bold" w:hAnsi="Adobe Caslon Pro Bold"/>
          <w:sz w:val="36"/>
        </w:rPr>
      </w:pPr>
    </w:p>
    <w:p w:rsidR="00D13350" w:rsidRDefault="00D13350" w:rsidP="00DF027C">
      <w:pPr>
        <w:rPr>
          <w:rFonts w:ascii="Adobe Caslon Pro Bold" w:hAnsi="Adobe Caslon Pro Bold"/>
          <w:sz w:val="36"/>
        </w:rPr>
      </w:pPr>
    </w:p>
    <w:p w:rsidR="0033115E" w:rsidRDefault="0033115E" w:rsidP="0033115E">
      <w:pPr>
        <w:rPr>
          <w:rFonts w:ascii="Adobe Caslon Pro Bold" w:hAnsi="Adobe Caslon Pro Bold"/>
          <w:sz w:val="36"/>
          <w:lang w:val="en-IN"/>
        </w:rPr>
      </w:pPr>
      <w:r w:rsidRPr="0033115E">
        <w:rPr>
          <w:rFonts w:ascii="Adobe Caslon Pro Bold" w:hAnsi="Adobe Caslon Pro Bold"/>
          <w:sz w:val="36"/>
          <w:lang w:val="en-IN"/>
        </w:rPr>
        <w:t>Conclusion :</w:t>
      </w:r>
      <w:r>
        <w:rPr>
          <w:rFonts w:ascii="Adobe Caslon Pro Bold" w:hAnsi="Adobe Caslon Pro Bold"/>
          <w:sz w:val="36"/>
          <w:lang w:val="en-IN"/>
        </w:rPr>
        <w:t>-</w:t>
      </w:r>
    </w:p>
    <w:p w:rsidR="00765371" w:rsidRPr="00765371" w:rsidRDefault="00765371" w:rsidP="00765371">
      <w:pPr>
        <w:rPr>
          <w:rFonts w:ascii="Adobe Caslon Pro" w:hAnsi="Adobe Caslon Pro"/>
          <w:b w:val="0"/>
          <w:sz w:val="36"/>
          <w:lang w:val="en-IN"/>
        </w:rPr>
      </w:pPr>
      <w:r w:rsidRPr="00765371">
        <w:rPr>
          <w:rFonts w:ascii="Adobe Caslon Pro" w:hAnsi="Adobe Caslon Pro"/>
          <w:b w:val="0"/>
          <w:sz w:val="36"/>
          <w:lang w:val="en-IN"/>
        </w:rPr>
        <w:t>Thus we have studied one dimensional array and used for performing various operations like ,The average score of class , Highest score and lowest score of class , Count of students who were absent for the test , Display mark with highest frequency</w:t>
      </w:r>
    </w:p>
    <w:p w:rsidR="00570C8C" w:rsidRPr="00EB6D26" w:rsidRDefault="00570C8C" w:rsidP="0033115E">
      <w:pPr>
        <w:rPr>
          <w:rFonts w:ascii="Adobe Caslon Pro Bold" w:hAnsi="Adobe Caslon Pro Bold"/>
          <w:sz w:val="36"/>
        </w:rPr>
      </w:pPr>
    </w:p>
    <w:sectPr w:rsidR="00570C8C" w:rsidRPr="00EB6D26" w:rsidSect="00DF027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0880" w:rsidRDefault="002B0880">
      <w:r>
        <w:separator/>
      </w:r>
    </w:p>
    <w:p w:rsidR="002B0880" w:rsidRDefault="002B0880"/>
  </w:endnote>
  <w:endnote w:type="continuationSeparator" w:id="0">
    <w:p w:rsidR="002B0880" w:rsidRDefault="002B0880">
      <w:r>
        <w:continuationSeparator/>
      </w:r>
    </w:p>
    <w:p w:rsidR="002B0880" w:rsidRDefault="002B088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Caslon Pro"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Caslon Pro Bold"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4A9C" w:rsidRDefault="00704A9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04A9C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DF027C" w:rsidRDefault="00DF027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4A9C" w:rsidRDefault="00704A9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0880" w:rsidRDefault="002B0880">
      <w:r>
        <w:separator/>
      </w:r>
    </w:p>
    <w:p w:rsidR="002B0880" w:rsidRDefault="002B0880"/>
  </w:footnote>
  <w:footnote w:type="continuationSeparator" w:id="0">
    <w:p w:rsidR="002B0880" w:rsidRDefault="002B0880">
      <w:r>
        <w:continuationSeparator/>
      </w:r>
    </w:p>
    <w:p w:rsidR="002B0880" w:rsidRDefault="002B088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4A9C" w:rsidRDefault="00704A9C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9108032" o:spid="_x0000_s2050" type="#_x0000_t136" style="position:absolute;margin-left:0;margin-top:0;width:550.35pt;height:150.0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HARSH BAHETI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Header"/>
          </w:pPr>
        </w:p>
      </w:tc>
    </w:tr>
  </w:tbl>
  <w:p w:rsidR="00D077E9" w:rsidRDefault="00704A9C" w:rsidP="00D077E9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9108033" o:spid="_x0000_s2051" type="#_x0000_t136" style="position:absolute;margin-left:0;margin-top:0;width:550.35pt;height:150.0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HARSH BAHETI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4A9C" w:rsidRDefault="00704A9C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9108031" o:spid="_x0000_s2049" type="#_x0000_t136" style="position:absolute;margin-left:0;margin-top:0;width:550.35pt;height:150.0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HARSH BAHETI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E65A58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EC014D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843661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897F75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06862B5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82140A4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3B31588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5471737"/>
    <w:multiLevelType w:val="multilevel"/>
    <w:tmpl w:val="8F5AD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A2D0DC6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3"/>
  </w:num>
  <w:num w:numId="4">
    <w:abstractNumId w:val="2"/>
  </w:num>
  <w:num w:numId="5">
    <w:abstractNumId w:val="8"/>
  </w:num>
  <w:num w:numId="6">
    <w:abstractNumId w:val="4"/>
  </w:num>
  <w:num w:numId="7">
    <w:abstractNumId w:val="1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992"/>
    <w:rsid w:val="0002482E"/>
    <w:rsid w:val="00050324"/>
    <w:rsid w:val="0008625C"/>
    <w:rsid w:val="000A0150"/>
    <w:rsid w:val="000E63C9"/>
    <w:rsid w:val="00130E9D"/>
    <w:rsid w:val="00150A6D"/>
    <w:rsid w:val="00170D22"/>
    <w:rsid w:val="00185B35"/>
    <w:rsid w:val="001F2BC8"/>
    <w:rsid w:val="001F5F6B"/>
    <w:rsid w:val="00243EBC"/>
    <w:rsid w:val="00246A35"/>
    <w:rsid w:val="00284348"/>
    <w:rsid w:val="002B0880"/>
    <w:rsid w:val="002C19C6"/>
    <w:rsid w:val="002F51F5"/>
    <w:rsid w:val="00312137"/>
    <w:rsid w:val="00330359"/>
    <w:rsid w:val="0033115E"/>
    <w:rsid w:val="0033762F"/>
    <w:rsid w:val="00356EA7"/>
    <w:rsid w:val="00366C7E"/>
    <w:rsid w:val="00384EA3"/>
    <w:rsid w:val="003A39A1"/>
    <w:rsid w:val="003C2191"/>
    <w:rsid w:val="003C52C4"/>
    <w:rsid w:val="003D3863"/>
    <w:rsid w:val="004110DE"/>
    <w:rsid w:val="0044085A"/>
    <w:rsid w:val="004B21A5"/>
    <w:rsid w:val="004E74DC"/>
    <w:rsid w:val="005037F0"/>
    <w:rsid w:val="00516A86"/>
    <w:rsid w:val="005275F6"/>
    <w:rsid w:val="00570C8C"/>
    <w:rsid w:val="00572102"/>
    <w:rsid w:val="005866A6"/>
    <w:rsid w:val="005F1BB0"/>
    <w:rsid w:val="00656C4D"/>
    <w:rsid w:val="006E5716"/>
    <w:rsid w:val="00704A9C"/>
    <w:rsid w:val="007302B3"/>
    <w:rsid w:val="00730733"/>
    <w:rsid w:val="00730E3A"/>
    <w:rsid w:val="00736AAF"/>
    <w:rsid w:val="00765371"/>
    <w:rsid w:val="00765B2A"/>
    <w:rsid w:val="00783A34"/>
    <w:rsid w:val="007A3380"/>
    <w:rsid w:val="007A569B"/>
    <w:rsid w:val="007C6B52"/>
    <w:rsid w:val="007C7528"/>
    <w:rsid w:val="007D16C5"/>
    <w:rsid w:val="00807B58"/>
    <w:rsid w:val="00814FED"/>
    <w:rsid w:val="00862FE4"/>
    <w:rsid w:val="0086389A"/>
    <w:rsid w:val="0087605E"/>
    <w:rsid w:val="008B1FEE"/>
    <w:rsid w:val="008B6C57"/>
    <w:rsid w:val="00903C32"/>
    <w:rsid w:val="00916B16"/>
    <w:rsid w:val="009173B9"/>
    <w:rsid w:val="0093335D"/>
    <w:rsid w:val="0093613E"/>
    <w:rsid w:val="00943026"/>
    <w:rsid w:val="00951DBA"/>
    <w:rsid w:val="00966B81"/>
    <w:rsid w:val="009C024C"/>
    <w:rsid w:val="009C7720"/>
    <w:rsid w:val="009F1823"/>
    <w:rsid w:val="00A23AFA"/>
    <w:rsid w:val="00A31B3E"/>
    <w:rsid w:val="00A532F3"/>
    <w:rsid w:val="00A8489E"/>
    <w:rsid w:val="00AB75E5"/>
    <w:rsid w:val="00AC29F3"/>
    <w:rsid w:val="00B231E5"/>
    <w:rsid w:val="00B87389"/>
    <w:rsid w:val="00C02B87"/>
    <w:rsid w:val="00C37920"/>
    <w:rsid w:val="00C4086D"/>
    <w:rsid w:val="00C72833"/>
    <w:rsid w:val="00CA1896"/>
    <w:rsid w:val="00CA6510"/>
    <w:rsid w:val="00CB5B28"/>
    <w:rsid w:val="00CF5371"/>
    <w:rsid w:val="00D0323A"/>
    <w:rsid w:val="00D0559F"/>
    <w:rsid w:val="00D077E9"/>
    <w:rsid w:val="00D13350"/>
    <w:rsid w:val="00D42CB7"/>
    <w:rsid w:val="00D5413D"/>
    <w:rsid w:val="00D570A9"/>
    <w:rsid w:val="00D70D02"/>
    <w:rsid w:val="00D770C7"/>
    <w:rsid w:val="00D86945"/>
    <w:rsid w:val="00D90290"/>
    <w:rsid w:val="00D916BF"/>
    <w:rsid w:val="00DD152F"/>
    <w:rsid w:val="00DE213F"/>
    <w:rsid w:val="00DF027C"/>
    <w:rsid w:val="00E00A32"/>
    <w:rsid w:val="00E22ACD"/>
    <w:rsid w:val="00E620B0"/>
    <w:rsid w:val="00E81B40"/>
    <w:rsid w:val="00EB6D26"/>
    <w:rsid w:val="00EF555B"/>
    <w:rsid w:val="00F027BB"/>
    <w:rsid w:val="00F11DCF"/>
    <w:rsid w:val="00F162EA"/>
    <w:rsid w:val="00F356CC"/>
    <w:rsid w:val="00F47992"/>
    <w:rsid w:val="00F52D27"/>
    <w:rsid w:val="00F83527"/>
    <w:rsid w:val="00FD583F"/>
    <w:rsid w:val="00FD7488"/>
    <w:rsid w:val="00FE1BD6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033A5323-4256-4E1A-966A-9646DA9AD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79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b w:val="0"/>
      <w:color w:val="auto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7992"/>
    <w:rPr>
      <w:rFonts w:ascii="Courier New" w:eastAsia="Times New Roman" w:hAnsi="Courier New" w:cs="Courier New"/>
      <w:sz w:val="20"/>
      <w:szCs w:val="20"/>
      <w:lang w:val="en-IN" w:eastAsia="en-IN"/>
    </w:rPr>
  </w:style>
  <w:style w:type="table" w:styleId="GridTable5Dark-Accent6">
    <w:name w:val="Grid Table 5 Dark Accent 6"/>
    <w:basedOn w:val="TableNormal"/>
    <w:uiPriority w:val="50"/>
    <w:rsid w:val="009C024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GridTable5Dark-Accent4">
    <w:name w:val="Grid Table 5 Dark Accent 4"/>
    <w:basedOn w:val="TableNormal"/>
    <w:uiPriority w:val="50"/>
    <w:rsid w:val="009C024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GridTable5Dark-Accent2">
    <w:name w:val="Grid Table 5 Dark Accent 2"/>
    <w:basedOn w:val="TableNormal"/>
    <w:uiPriority w:val="50"/>
    <w:rsid w:val="004E74D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70C8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5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5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7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8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0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2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3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90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0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0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5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9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6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3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3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3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2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9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82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7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4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5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8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9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4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0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16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4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9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0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9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2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6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7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9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2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0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4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23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8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7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dio\AppData\Roaming\Microsoft\Templates\Report%20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0</TotalTime>
  <Pages>8</Pages>
  <Words>612</Words>
  <Characters>3492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keywords/>
  <cp:lastModifiedBy>Windows User</cp:lastModifiedBy>
  <cp:revision>2</cp:revision>
  <cp:lastPrinted>2020-08-31T07:37:00Z</cp:lastPrinted>
  <dcterms:created xsi:type="dcterms:W3CDTF">2020-09-07T12:23:00Z</dcterms:created>
  <dcterms:modified xsi:type="dcterms:W3CDTF">2020-09-07T12:23:00Z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