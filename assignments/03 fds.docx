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:rsidR="00D077E9" w:rsidRDefault="00170D22" w:rsidP="00D70D02">
      <w:r>
        <w:rPr>
          <w:noProof/>
          <w:lang w:val="en-IN" w:eastAsia="en-IN"/>
        </w:rPr>
        <w:drawing>
          <wp:anchor distT="0" distB="0" distL="114300" distR="114300" simplePos="0" relativeHeight="251658240" behindDoc="1" locked="0" layoutInCell="1" allowOverlap="1" wp14:anchorId="3A6DA014" wp14:editId="1AA2F5BC">
            <wp:simplePos x="0" y="0"/>
            <wp:positionH relativeFrom="page">
              <wp:align>left</wp:align>
            </wp:positionH>
            <wp:positionV relativeFrom="page">
              <wp:posOffset>-898634</wp:posOffset>
            </wp:positionV>
            <wp:extent cx="7760401" cy="11160559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760401" cy="11160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992">
        <w:rPr>
          <w:noProof/>
          <w:lang w:val="en-IN" w:eastAsia="en-IN"/>
        </w:rPr>
        <w:t xml:space="preserve"> </w: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7D97AC10" wp14:editId="3EB0D979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77E9" w:rsidRPr="00F47992" w:rsidRDefault="00F47992" w:rsidP="00D077E9">
                                  <w:pPr>
                                    <w:pStyle w:val="Title"/>
                                    <w:spacing w:after="0"/>
                                    <w:rPr>
                                      <w:sz w:val="96"/>
                                    </w:rPr>
                                  </w:pPr>
                                  <w:r w:rsidRPr="00F47992">
                                    <w:rPr>
                                      <w:sz w:val="96"/>
                                    </w:rPr>
                                    <w:t>A</w:t>
                                  </w:r>
                                  <w:r w:rsidRPr="00F47992">
                                    <w:rPr>
                                      <w:sz w:val="56"/>
                                    </w:rPr>
                                    <w:t>SSIGNMENT</w:t>
                                  </w:r>
                                  <w:r w:rsidRPr="00F47992">
                                    <w:t xml:space="preserve"> </w:t>
                                  </w:r>
                                  <w:r w:rsidR="0001326B">
                                    <w:rPr>
                                      <w:sz w:val="9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D97AC1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:rsidR="00D077E9" w:rsidRPr="00F47992" w:rsidRDefault="00F47992" w:rsidP="00D077E9">
                            <w:pPr>
                              <w:pStyle w:val="Title"/>
                              <w:spacing w:after="0"/>
                              <w:rPr>
                                <w:sz w:val="96"/>
                              </w:rPr>
                            </w:pPr>
                            <w:r w:rsidRPr="00F47992">
                              <w:rPr>
                                <w:sz w:val="96"/>
                              </w:rPr>
                              <w:t>A</w:t>
                            </w:r>
                            <w:r w:rsidRPr="00F47992">
                              <w:rPr>
                                <w:sz w:val="56"/>
                              </w:rPr>
                              <w:t>SSIGNMENT</w:t>
                            </w:r>
                            <w:r w:rsidRPr="00F47992">
                              <w:t xml:space="preserve"> </w:t>
                            </w:r>
                            <w:r w:rsidR="0001326B">
                              <w:rPr>
                                <w:sz w:val="96"/>
                              </w:rPr>
                              <w:t>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D077E9"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2193D3F2" wp14:editId="3F36AE5A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6F52859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>
            <w:pPr>
              <w:rPr>
                <w:noProof/>
              </w:rPr>
            </w:pPr>
          </w:p>
        </w:tc>
      </w:tr>
      <w:tr w:rsidR="00D077E9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/>
          <w:p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585B4E73" wp14:editId="41DD86D1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C9434E4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:rsidR="00F47992" w:rsidRDefault="00F47992" w:rsidP="00F47992">
            <w:pPr>
              <w:rPr>
                <w:noProof/>
                <w:sz w:val="40"/>
                <w:szCs w:val="10"/>
              </w:rPr>
            </w:pPr>
            <w:r>
              <w:rPr>
                <w:noProof/>
                <w:sz w:val="40"/>
                <w:szCs w:val="10"/>
              </w:rPr>
              <w:t>N</w:t>
            </w:r>
            <w:r w:rsidRPr="003D667B">
              <w:rPr>
                <w:noProof/>
                <w:sz w:val="40"/>
                <w:szCs w:val="10"/>
              </w:rPr>
              <w:t>ame</w:t>
            </w:r>
            <w:r>
              <w:rPr>
                <w:noProof/>
                <w:sz w:val="40"/>
                <w:szCs w:val="10"/>
              </w:rPr>
              <w:t>:-  Harsh Balaprasad Baheti</w:t>
            </w:r>
          </w:p>
          <w:p w:rsidR="00F47992" w:rsidRDefault="00F47992" w:rsidP="00F47992">
            <w:pPr>
              <w:rPr>
                <w:noProof/>
                <w:sz w:val="40"/>
                <w:szCs w:val="10"/>
              </w:rPr>
            </w:pPr>
            <w:r>
              <w:rPr>
                <w:noProof/>
                <w:sz w:val="40"/>
                <w:szCs w:val="10"/>
              </w:rPr>
              <w:t>Div     :-  A</w:t>
            </w:r>
          </w:p>
          <w:p w:rsidR="00F47992" w:rsidRDefault="00F47992" w:rsidP="00F47992">
            <w:pPr>
              <w:rPr>
                <w:noProof/>
                <w:sz w:val="40"/>
                <w:szCs w:val="10"/>
              </w:rPr>
            </w:pPr>
            <w:r>
              <w:rPr>
                <w:noProof/>
                <w:sz w:val="40"/>
                <w:szCs w:val="10"/>
              </w:rPr>
              <w:t>Roll No.:-SECOA112</w:t>
            </w:r>
          </w:p>
          <w:p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:rsidR="00D077E9" w:rsidRDefault="00D077E9">
      <w:pPr>
        <w:spacing w:after="20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E56E83C" wp14:editId="3717F441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CB08D1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:rsidR="00D077E9" w:rsidRDefault="0001326B" w:rsidP="00D077E9">
      <w:pPr>
        <w:pStyle w:val="Heading1"/>
      </w:pPr>
      <w:r>
        <w:lastRenderedPageBreak/>
        <w:t>Assignment 3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D077E9" w:rsidTr="00DF027C">
        <w:trPr>
          <w:trHeight w:val="3546"/>
        </w:trPr>
        <w:tc>
          <w:tcPr>
            <w:tcW w:w="9999" w:type="dxa"/>
          </w:tcPr>
          <w:p w:rsidR="00DF027C" w:rsidRDefault="00DF027C" w:rsidP="00DF027C"/>
          <w:p w:rsidR="00F47992" w:rsidRPr="007C7528" w:rsidRDefault="00F47992" w:rsidP="00F47992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Objective</w:t>
            </w:r>
            <w:r w:rsidR="007C7528"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</w:t>
            </w: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: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 To understand the different string manipulation and operations.</w:t>
            </w:r>
          </w:p>
          <w:p w:rsidR="007C7528" w:rsidRDefault="007C7528" w:rsidP="007C7528">
            <w:pPr>
              <w:pStyle w:val="Content"/>
              <w:rPr>
                <w:lang w:val="en-IN"/>
              </w:rPr>
            </w:pPr>
          </w:p>
          <w:p w:rsidR="007C7528" w:rsidRPr="007C7528" w:rsidRDefault="007C7528" w:rsidP="007C7528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</w:rPr>
              <w:t>Outcome</w:t>
            </w: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:</w:t>
            </w:r>
          </w:p>
          <w:p w:rsidR="007C7528" w:rsidRDefault="0001326B" w:rsidP="007C7528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Students will be able to perform different string operations</w:t>
            </w:r>
            <w:r w:rsidR="007C7528" w:rsidRPr="007C7528">
              <w:rPr>
                <w:lang w:val="en-IN"/>
              </w:rPr>
              <w:t>.</w:t>
            </w:r>
          </w:p>
          <w:p w:rsidR="0001326B" w:rsidRDefault="0001326B" w:rsidP="0001326B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 w:rsidRPr="0001326B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Theory:</w:t>
            </w: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</w:t>
            </w:r>
          </w:p>
          <w:p w:rsidR="0001326B" w:rsidRPr="007C7528" w:rsidRDefault="0001326B" w:rsidP="0001326B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01326B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What is String</w:t>
            </w: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: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 </w:t>
            </w:r>
            <w:r w:rsidRPr="0001326B">
              <w:rPr>
                <w:lang w:val="en-IN"/>
              </w:rPr>
              <w:t>The string can be defined as the sequence of characters represented in the quotation marks.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In python, we can use single, double, or triple quotes to define a string.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In the case of string handling, the operator + is used to concatenate two strings as the operation "hello"+" python" returns "hello python".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The operator * is known as repetition operator as the operation "Python " *2 returns "Python Python "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</w:p>
          <w:p w:rsidR="0001326B" w:rsidRDefault="0001326B" w:rsidP="0001326B">
            <w:pPr>
              <w:pStyle w:val="Content"/>
              <w:rPr>
                <w:lang w:val="en-IN"/>
              </w:rPr>
            </w:pPr>
          </w:p>
          <w:p w:rsidR="0001326B" w:rsidRPr="0001326B" w:rsidRDefault="0001326B" w:rsidP="0001326B">
            <w:pPr>
              <w:pStyle w:val="Content"/>
              <w:rPr>
                <w:rFonts w:ascii="Adobe Caslon Pro" w:hAnsi="Adobe Caslon Pro"/>
                <w:bCs/>
                <w:sz w:val="40"/>
                <w:u w:val="single"/>
                <w:lang w:val="en-IN"/>
              </w:rPr>
            </w:pPr>
            <w:r w:rsidRPr="0001326B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String in Python with example</w:t>
            </w: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: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str1 = 'hello rahul' #string str1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str2 = ' how are you' #string str2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print (str1[0:2]) #printing first two character using slice operator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print (str1[4]) #printing 4th character of the string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print (str1*2) #printing the string twice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print (str1 + str2) #printing the concatenation of str1 and str2</w:t>
            </w:r>
          </w:p>
          <w:p w:rsidR="0001326B" w:rsidRDefault="0001326B" w:rsidP="007C7528">
            <w:pPr>
              <w:pStyle w:val="Content"/>
              <w:ind w:left="360"/>
              <w:rPr>
                <w:lang w:val="en-IN"/>
              </w:rPr>
            </w:pPr>
            <w:r>
              <w:rPr>
                <w:lang w:val="en-IN"/>
              </w:rPr>
              <w:t xml:space="preserve"> </w:t>
            </w:r>
          </w:p>
          <w:p w:rsidR="0001326B" w:rsidRDefault="0001326B" w:rsidP="007C7528">
            <w:pPr>
              <w:pStyle w:val="Content"/>
              <w:ind w:left="360"/>
              <w:rPr>
                <w:lang w:val="en-IN"/>
              </w:rPr>
            </w:pPr>
          </w:p>
          <w:p w:rsidR="0001326B" w:rsidRDefault="0001326B" w:rsidP="007C7528">
            <w:pPr>
              <w:pStyle w:val="Content"/>
              <w:ind w:left="360"/>
              <w:rPr>
                <w:lang w:val="en-IN"/>
              </w:rPr>
            </w:pPr>
          </w:p>
          <w:p w:rsidR="0001326B" w:rsidRDefault="0001326B" w:rsidP="007C7528">
            <w:pPr>
              <w:pStyle w:val="Content"/>
              <w:ind w:left="360"/>
              <w:rPr>
                <w:b/>
                <w:lang w:val="en-IN"/>
              </w:rPr>
            </w:pPr>
            <w:r w:rsidRPr="0001326B">
              <w:rPr>
                <w:b/>
                <w:lang w:val="en-IN"/>
              </w:rPr>
              <w:t>Output</w:t>
            </w:r>
            <w:r>
              <w:rPr>
                <w:b/>
                <w:lang w:val="en-IN"/>
              </w:rPr>
              <w:t>: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he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o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hello rahul hello rahul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hello rahul how are you</w:t>
            </w:r>
          </w:p>
          <w:p w:rsidR="007C7528" w:rsidRPr="007C7528" w:rsidRDefault="0001326B" w:rsidP="0001326B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01326B">
              <w:rPr>
                <w:bCs/>
                <w:u w:val="single"/>
                <w:lang w:val="en-IN"/>
              </w:rPr>
              <w:t xml:space="preserve"> </w:t>
            </w:r>
            <w:r w:rsidR="007C7528"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Problem Statement :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b/>
                <w:bCs/>
                <w:lang w:val="en-IN"/>
              </w:rPr>
              <w:t>Write a Python program to compute following operations on String: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a) To display word with the longest length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b) To determines the frequency of occurrence of particular character in the string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c) To check whether given string is palindrome or not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d) To display index of first appearance of the substring</w:t>
            </w:r>
          </w:p>
          <w:p w:rsidR="0001326B" w:rsidRPr="0001326B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lang w:val="en-IN"/>
              </w:rPr>
              <w:t>e) To count the occurrences of each word in a given string</w:t>
            </w:r>
          </w:p>
          <w:p w:rsidR="007C7528" w:rsidRPr="00BD00A6" w:rsidRDefault="0001326B" w:rsidP="0001326B">
            <w:pPr>
              <w:pStyle w:val="Content"/>
              <w:ind w:left="360"/>
              <w:rPr>
                <w:lang w:val="en-IN"/>
              </w:rPr>
            </w:pPr>
            <w:r w:rsidRPr="0001326B">
              <w:rPr>
                <w:b/>
                <w:lang w:val="en-IN"/>
              </w:rPr>
              <w:t xml:space="preserve"> </w:t>
            </w:r>
          </w:p>
          <w:p w:rsidR="0033115E" w:rsidRPr="002C19C6" w:rsidRDefault="0033115E" w:rsidP="0033115E">
            <w:pPr>
              <w:pStyle w:val="Content"/>
              <w:rPr>
                <w:rFonts w:ascii="Adobe Caslon Pro" w:hAnsi="Adobe Caslon Pro"/>
                <w:b/>
                <w:bCs/>
                <w:sz w:val="52"/>
                <w:u w:val="single"/>
                <w:lang w:val="en-IN"/>
              </w:rPr>
            </w:pPr>
            <w:r w:rsidRPr="002C19C6">
              <w:rPr>
                <w:rFonts w:ascii="Adobe Caslon Pro" w:hAnsi="Adobe Caslon Pro"/>
                <w:b/>
                <w:bCs/>
                <w:sz w:val="52"/>
                <w:u w:val="single"/>
                <w:lang w:val="en-IN"/>
              </w:rPr>
              <w:t>Algorithm :</w:t>
            </w:r>
          </w:p>
          <w:p w:rsidR="0033115E" w:rsidRDefault="0033115E" w:rsidP="0033115E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1.</w:t>
            </w:r>
            <w:r w:rsidR="00095730">
              <w:t xml:space="preserve"> </w:t>
            </w:r>
            <w:r w:rsidR="00095730" w:rsidRPr="00095730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longtest_word</w:t>
            </w: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Function:-</w:t>
            </w:r>
          </w:p>
          <w:p w:rsidR="00CA6510" w:rsidRPr="00CA6510" w:rsidRDefault="00CA6510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33115E" w:rsidRPr="00CA6510" w:rsidRDefault="00FE1BD6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Intilise  the </w:t>
            </w:r>
            <w:r w:rsidR="0009573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longest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as </w:t>
            </w:r>
            <w:r w:rsidR="00095730">
              <w:rPr>
                <w:rFonts w:ascii="Adobe Caslon Pro" w:hAnsi="Adobe Caslon Pro"/>
                <w:b/>
                <w:bCs/>
                <w:sz w:val="40"/>
                <w:lang w:val="en-IN"/>
              </w:rPr>
              <w:t>empty string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FE1BD6" w:rsidRPr="00CA6510" w:rsidRDefault="00FE1BD6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for every i element in </w:t>
            </w:r>
            <w:r w:rsidR="0009573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spilted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list</w:t>
            </w:r>
            <w:r w:rsidR="0009573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of input_string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jump to step4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else 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tep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6.</w:t>
            </w:r>
          </w:p>
          <w:p w:rsidR="00FE1BD6" w:rsidRPr="00CA6510" w:rsidRDefault="00FE1BD6" w:rsidP="00CA6510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if </w:t>
            </w:r>
            <w:r w:rsidR="0009573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length of i is greater than </w:t>
            </w:r>
            <w:r w:rsid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longest 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jump to step5 else  step3.</w:t>
            </w:r>
          </w:p>
          <w:p w:rsidR="00FE1BD6" w:rsidRPr="00CA6510" w:rsidRDefault="00D571D2" w:rsidP="00FE1BD6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set i to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longest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jump to step 3.</w:t>
            </w:r>
          </w:p>
          <w:p w:rsidR="00FE1BD6" w:rsidRPr="00CA6510" w:rsidRDefault="00FE1BD6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lastRenderedPageBreak/>
              <w:t>Return l</w:t>
            </w:r>
            <w:r w:rsid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>ongest</w:t>
            </w:r>
          </w:p>
          <w:p w:rsidR="00CA6510" w:rsidRPr="00CA6510" w:rsidRDefault="00CA6510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CA6510" w:rsidRDefault="002C19C6" w:rsidP="00CA6510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2</w:t>
            </w:r>
            <w:r w:rsidR="00CA6510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.</w:t>
            </w:r>
            <w:r w:rsidR="00D571D2">
              <w:t xml:space="preserve"> </w:t>
            </w:r>
            <w:r w:rsidR="00D571D2" w:rsidRPr="00D571D2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frequency_chr</w:t>
            </w:r>
            <w:r w:rsidR="00CA6510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Function:-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Intilise  the </w:t>
            </w:r>
            <w:r w:rsid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>dictionary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as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an empty </w:t>
            </w:r>
            <w:r w:rsid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>dictionary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for every i </w:t>
            </w:r>
            <w:r w:rsid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character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in </w:t>
            </w:r>
            <w:r w:rsid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input_string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jump to step4 else </w:t>
            </w:r>
            <w:r w:rsid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>step5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if </w:t>
            </w:r>
            <w:r w:rsid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key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 is in </w:t>
            </w:r>
            <w:r w:rsid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>dictionary</w:t>
            </w:r>
            <w:r w:rsidR="00D571D2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 w:rsid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then increment its value by 1 else set to 1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jump to step3.</w:t>
            </w:r>
          </w:p>
          <w:p w:rsidR="00CA6510" w:rsidRPr="00CA6510" w:rsidRDefault="00020DBF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Return dictionary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F47992" w:rsidRPr="00DF027C" w:rsidRDefault="00F47992" w:rsidP="00F47992">
            <w:pPr>
              <w:pStyle w:val="Content"/>
            </w:pPr>
          </w:p>
          <w:p w:rsidR="00F47992" w:rsidRDefault="00F47992" w:rsidP="00F47992"/>
          <w:p w:rsidR="00CA6510" w:rsidRDefault="002C19C6" w:rsidP="00CA6510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3</w:t>
            </w:r>
            <w:r w:rsidR="00CA6510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.</w:t>
            </w:r>
            <w:r w:rsidR="00D571D2">
              <w:t xml:space="preserve"> </w:t>
            </w:r>
            <w:r w:rsidR="00D571D2" w:rsidRPr="00D571D2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palindrome</w:t>
            </w:r>
            <w:r w:rsidR="00CA6510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Function:-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D571D2" w:rsidRPr="00CA6510" w:rsidRDefault="00CA6510" w:rsidP="00D571D2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for every i </w:t>
            </w:r>
            <w:r w:rsid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>range from 0 to half the length of string +1 jump to 3 else jump to 5</w:t>
            </w:r>
          </w:p>
          <w:p w:rsidR="00CA6510" w:rsidRDefault="00D571D2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lastRenderedPageBreak/>
              <w:t>if chr at 'i' and 'n-i-1' are same then jump to 2 else jump to 4.</w:t>
            </w:r>
          </w:p>
          <w:p w:rsidR="00D571D2" w:rsidRDefault="00D571D2" w:rsidP="00D571D2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>return "not a palindrome"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jump to 6.</w:t>
            </w:r>
          </w:p>
          <w:p w:rsidR="00D571D2" w:rsidRPr="00CA6510" w:rsidRDefault="00D571D2" w:rsidP="00D571D2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return "</w:t>
            </w:r>
            <w:r w:rsidRPr="00D571D2">
              <w:rPr>
                <w:rFonts w:ascii="Adobe Caslon Pro" w:hAnsi="Adobe Caslon Pro"/>
                <w:b/>
                <w:bCs/>
                <w:sz w:val="40"/>
                <w:lang w:val="en-IN"/>
              </w:rPr>
              <w:t>a palindrome"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jump to 6.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2C19C6" w:rsidRDefault="002C19C6" w:rsidP="002C19C6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4.</w:t>
            </w:r>
            <w:r w:rsidR="00D571D2">
              <w:t xml:space="preserve"> </w:t>
            </w:r>
            <w:r w:rsidR="00D571D2" w:rsidRPr="00D571D2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first_index</w:t>
            </w: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Function:-</w:t>
            </w:r>
          </w:p>
          <w:p w:rsidR="002C19C6" w:rsidRPr="00CA6510" w:rsidRDefault="002C19C6" w:rsidP="002C19C6">
            <w:pPr>
              <w:pStyle w:val="Content"/>
              <w:numPr>
                <w:ilvl w:val="0"/>
                <w:numId w:val="6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2C19C6" w:rsidRPr="00CA6510" w:rsidRDefault="00020DBF" w:rsidP="00020DBF">
            <w:pPr>
              <w:pStyle w:val="Content"/>
              <w:numPr>
                <w:ilvl w:val="0"/>
                <w:numId w:val="6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   if substr in input_string jump to 3 else jump to 4.</w:t>
            </w:r>
          </w:p>
          <w:p w:rsidR="002C19C6" w:rsidRDefault="00020DBF" w:rsidP="00020DBF">
            <w:pPr>
              <w:pStyle w:val="Content"/>
              <w:numPr>
                <w:ilvl w:val="0"/>
                <w:numId w:val="6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020DBF">
              <w:rPr>
                <w:rFonts w:ascii="Adobe Caslon Pro" w:hAnsi="Adobe Caslon Pro"/>
                <w:b/>
                <w:bCs/>
                <w:sz w:val="40"/>
                <w:lang w:val="en-IN"/>
              </w:rPr>
              <w:t>return input_string.find(substr)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jump to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5</w:t>
            </w:r>
            <w:r w:rsid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  <w:r w:rsidR="002C19C6" w:rsidRP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</w:p>
          <w:p w:rsidR="002C19C6" w:rsidRPr="002C19C6" w:rsidRDefault="002C19C6" w:rsidP="00793129">
            <w:pPr>
              <w:pStyle w:val="Content"/>
              <w:numPr>
                <w:ilvl w:val="0"/>
                <w:numId w:val="6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Return </w:t>
            </w:r>
            <w:r w:rsidR="00020DBF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"substring not present in string" </w:t>
            </w:r>
            <w:r w:rsidR="00020DBF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jump to </w:t>
            </w:r>
            <w:r w:rsidR="00020DBF">
              <w:rPr>
                <w:rFonts w:ascii="Adobe Caslon Pro" w:hAnsi="Adobe Caslon Pro"/>
                <w:b/>
                <w:bCs/>
                <w:sz w:val="40"/>
                <w:lang w:val="en-IN"/>
              </w:rPr>
              <w:t>5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2C19C6" w:rsidRPr="00CA6510" w:rsidRDefault="002C19C6" w:rsidP="002C19C6">
            <w:pPr>
              <w:pStyle w:val="Content"/>
              <w:numPr>
                <w:ilvl w:val="0"/>
                <w:numId w:val="6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CA6510" w:rsidRDefault="00CA6510" w:rsidP="00F47992"/>
          <w:p w:rsidR="00020DBF" w:rsidRDefault="00020DBF" w:rsidP="00F47992">
            <w:pPr>
              <w:pStyle w:val="Content"/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</w:pPr>
          </w:p>
          <w:p w:rsidR="00020DBF" w:rsidRDefault="00020DBF" w:rsidP="00020DBF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5</w:t>
            </w: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.</w:t>
            </w: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Counter </w:t>
            </w: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Function:-</w:t>
            </w:r>
          </w:p>
          <w:p w:rsidR="00020DBF" w:rsidRPr="00CA6510" w:rsidRDefault="00020DBF" w:rsidP="00020DBF">
            <w:pPr>
              <w:pStyle w:val="Content"/>
              <w:numPr>
                <w:ilvl w:val="0"/>
                <w:numId w:val="7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020DBF" w:rsidRPr="00CA6510" w:rsidRDefault="00020DBF" w:rsidP="00020DBF">
            <w:pPr>
              <w:pStyle w:val="Content"/>
              <w:numPr>
                <w:ilvl w:val="0"/>
                <w:numId w:val="7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lastRenderedPageBreak/>
              <w:t xml:space="preserve">Intilise  the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dictionary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as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an empty dictionary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020DBF" w:rsidRPr="00CA6510" w:rsidRDefault="00020DBF" w:rsidP="00020DBF">
            <w:pPr>
              <w:pStyle w:val="Content"/>
              <w:numPr>
                <w:ilvl w:val="0"/>
                <w:numId w:val="7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for every i in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spilted string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jump to step4 else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step5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020DBF" w:rsidRPr="00CA6510" w:rsidRDefault="00020DBF" w:rsidP="00020DBF">
            <w:pPr>
              <w:pStyle w:val="Content"/>
              <w:numPr>
                <w:ilvl w:val="0"/>
                <w:numId w:val="7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if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key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 is in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dictionary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then increment its value by 1 else set to 1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jump to step3.</w:t>
            </w:r>
          </w:p>
          <w:p w:rsidR="00020DBF" w:rsidRPr="00CA6510" w:rsidRDefault="00020DBF" w:rsidP="00020DBF">
            <w:pPr>
              <w:pStyle w:val="Content"/>
              <w:numPr>
                <w:ilvl w:val="0"/>
                <w:numId w:val="7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Return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dictionary</w:t>
            </w:r>
          </w:p>
          <w:p w:rsidR="00020DBF" w:rsidRPr="00CA6510" w:rsidRDefault="00020DBF" w:rsidP="00020DBF">
            <w:pPr>
              <w:pStyle w:val="Content"/>
              <w:numPr>
                <w:ilvl w:val="0"/>
                <w:numId w:val="7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020DBF" w:rsidRDefault="00020DBF" w:rsidP="00F47992">
            <w:pPr>
              <w:pStyle w:val="Content"/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</w:pPr>
          </w:p>
          <w:p w:rsidR="00020DBF" w:rsidRDefault="00020DBF" w:rsidP="00F47992">
            <w:pPr>
              <w:pStyle w:val="Content"/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</w:pPr>
          </w:p>
          <w:p w:rsidR="00F47992" w:rsidRPr="00315281" w:rsidRDefault="007C7528" w:rsidP="00F47992">
            <w:pPr>
              <w:pStyle w:val="Content"/>
              <w:rPr>
                <w:rFonts w:ascii="Adobe Caslon Pro Bold" w:hAnsi="Adobe Caslon Pro Bold"/>
                <w:b/>
                <w:bCs/>
                <w:sz w:val="40"/>
                <w:lang w:val="en-IN"/>
              </w:rPr>
            </w:pPr>
            <w:r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  <w:t>Program</w:t>
            </w:r>
            <w:r w:rsidR="00F47992"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  <w:t>/Code</w:t>
            </w:r>
            <w:r w:rsidR="00F47992" w:rsidRPr="00315281"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  <w:t>:</w:t>
            </w:r>
          </w:p>
          <w:p w:rsidR="00DF027C" w:rsidRDefault="00DF027C" w:rsidP="00F47992">
            <w:pPr>
              <w:pStyle w:val="Content"/>
            </w:pPr>
          </w:p>
        </w:tc>
      </w:tr>
      <w:tr w:rsidR="00DF027C" w:rsidTr="00DF027C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:rsidR="00095730" w:rsidRDefault="00095730" w:rsidP="00095730">
            <w:pPr>
              <w:pStyle w:val="HTMLPreformatted"/>
              <w:shd w:val="clear" w:color="auto" w:fill="131314"/>
              <w:rPr>
                <w:rFonts w:ascii="Consolas" w:hAnsi="Consolas"/>
                <w:color w:val="EBEBEB"/>
                <w:sz w:val="23"/>
                <w:szCs w:val="23"/>
              </w:rPr>
            </w:pPr>
            <w:r>
              <w:rPr>
                <w:rFonts w:ascii="Consolas" w:hAnsi="Consolas"/>
                <w:color w:val="7EC3E6"/>
                <w:sz w:val="23"/>
                <w:szCs w:val="23"/>
              </w:rPr>
              <w:lastRenderedPageBreak/>
              <w:t># a) To display word with the longest length</w:t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br/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def </w:t>
            </w:r>
            <w:r>
              <w:rPr>
                <w:rFonts w:ascii="Consolas" w:hAnsi="Consolas"/>
                <w:color w:val="FFCF40"/>
                <w:sz w:val="23"/>
                <w:szCs w:val="23"/>
              </w:rPr>
              <w:t>longtest_string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longest =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""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for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.split():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if </w:t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len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(longest) &lt; </w:t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len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(i):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    longest = i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return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longest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t># b) To determines the frequency of occurrence of particular character in the string</w:t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br/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def </w:t>
            </w:r>
            <w:r>
              <w:rPr>
                <w:rFonts w:ascii="Consolas" w:hAnsi="Consolas"/>
                <w:color w:val="FFCF40"/>
                <w:sz w:val="23"/>
                <w:szCs w:val="23"/>
              </w:rPr>
              <w:t>frequency_chr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dictionary = {}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for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dictionary[i] = dictionary.get(i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) +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return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dictionary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lastRenderedPageBreak/>
              <w:br/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t># c) To check whether given string is palindrome or not</w:t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br/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def </w:t>
            </w:r>
            <w:r>
              <w:rPr>
                <w:rFonts w:ascii="Consolas" w:hAnsi="Consolas"/>
                <w:color w:val="FFCF40"/>
                <w:sz w:val="23"/>
                <w:szCs w:val="23"/>
              </w:rPr>
              <w:t>palindrome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for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range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len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) //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 xml:space="preserve">2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+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if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[i] ==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[</w:t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len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) - i -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]: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>continue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br/>
              <w:t xml:space="preserve">        else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return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"not a palindrome"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return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 a palindrome'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br/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br/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br/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t># d) To display index of first appearance of the substring</w:t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br/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def </w:t>
            </w:r>
            <w:r>
              <w:rPr>
                <w:rFonts w:ascii="Consolas" w:hAnsi="Consolas"/>
                <w:color w:val="FFCF40"/>
                <w:sz w:val="23"/>
                <w:szCs w:val="23"/>
              </w:rPr>
              <w:t>first_index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substr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if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 xml:space="preserve">substr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return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.find(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substr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t># e) To count the occurrences of each word in a given string</w:t>
            </w:r>
            <w:r>
              <w:rPr>
                <w:rFonts w:ascii="Consolas" w:hAnsi="Consolas"/>
                <w:color w:val="7EC3E6"/>
                <w:sz w:val="23"/>
                <w:szCs w:val="23"/>
              </w:rPr>
              <w:br/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def </w:t>
            </w:r>
            <w:r>
              <w:rPr>
                <w:rFonts w:ascii="Consolas" w:hAnsi="Consolas"/>
                <w:color w:val="FFCF40"/>
                <w:sz w:val="23"/>
                <w:szCs w:val="23"/>
              </w:rPr>
              <w:t>counter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dictionary = {}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for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i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FFFFFF"/>
                <w:sz w:val="23"/>
                <w:szCs w:val="23"/>
              </w:rPr>
              <w:t>input_string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.split():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        dictionary[i] = dictionary.get(i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0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) +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br/>
              <w:t xml:space="preserve">   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return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dictionary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string = </w:t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input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"Enter String : "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substring = </w:t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input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"Enter Substring : "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print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"Word with the longest length"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longtest_string(string))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print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"The frequencies of occurrence of particular character in the string"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frequency_chr(string))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print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"The string '{}' is {}"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.format(string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palindrome(string)))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print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"The index of first appearance of the substring "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first_index(string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substring))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</w:r>
            <w:r>
              <w:rPr>
                <w:rFonts w:ascii="Consolas" w:hAnsi="Consolas"/>
                <w:color w:val="8888C6"/>
                <w:sz w:val="23"/>
                <w:szCs w:val="23"/>
              </w:rPr>
              <w:t>print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(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"Count the occurrences of each word in a given string"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counter(string))</w:t>
            </w:r>
          </w:p>
          <w:p w:rsidR="00DF027C" w:rsidRPr="00DF027C" w:rsidRDefault="00DF027C" w:rsidP="00095730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</w:pPr>
          </w:p>
        </w:tc>
      </w:tr>
      <w:tr w:rsidR="00DF027C" w:rsidTr="00DF027C">
        <w:trPr>
          <w:trHeight w:val="5931"/>
        </w:trPr>
        <w:tc>
          <w:tcPr>
            <w:tcW w:w="9999" w:type="dxa"/>
          </w:tcPr>
          <w:p w:rsidR="00DF027C" w:rsidRDefault="00DF027C" w:rsidP="00DF027C">
            <w:pPr>
              <w:pStyle w:val="EmphasisText"/>
              <w:rPr>
                <w:i/>
                <w:sz w:val="36"/>
              </w:rPr>
            </w:pPr>
          </w:p>
          <w:p w:rsidR="00DF027C" w:rsidRDefault="00DF027C" w:rsidP="00DF027C">
            <w:pPr>
              <w:pStyle w:val="Content"/>
              <w:rPr>
                <w:i/>
                <w:sz w:val="36"/>
              </w:rPr>
            </w:pPr>
          </w:p>
          <w:p w:rsidR="007C7528" w:rsidRPr="007C7528" w:rsidRDefault="007C7528" w:rsidP="007C7528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Output</w:t>
            </w: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:</w:t>
            </w:r>
          </w:p>
          <w:p w:rsidR="00095730" w:rsidRDefault="00095730" w:rsidP="00095730">
            <w:pPr>
              <w:pStyle w:val="HTMLPreformatted"/>
              <w:shd w:val="clear" w:color="auto" w:fill="131314"/>
              <w:rPr>
                <w:rFonts w:ascii="Consolas" w:hAnsi="Consolas"/>
                <w:color w:val="EBEBEB"/>
                <w:sz w:val="23"/>
                <w:szCs w:val="23"/>
              </w:rPr>
            </w:pPr>
            <w:r>
              <w:rPr>
                <w:rFonts w:ascii="Consolas" w:hAnsi="Consolas"/>
                <w:color w:val="EBEBEB"/>
                <w:sz w:val="23"/>
                <w:szCs w:val="23"/>
              </w:rPr>
              <w:t>Enter String : hello world it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's harsh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Enter Substring : harsh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Word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with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the longest length hello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The frequencies of occurrence of particular character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the string {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'h'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3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'e'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'l'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3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'o'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2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 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3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'w'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'r'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2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'd'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'i'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't'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"'"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's'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2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'a'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}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br/>
              <w:t xml:space="preserve">The string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'hello world it</w:t>
            </w:r>
            <w:r w:rsidRPr="00095730">
              <w:rPr>
                <w:rFonts w:ascii="Consolas" w:hAnsi="Consolas"/>
                <w:b/>
                <w:color w:val="54B33E"/>
                <w:sz w:val="23"/>
                <w:szCs w:val="23"/>
                <w:lang w:val="en-US"/>
              </w:rPr>
              <w:t xml:space="preserve">'s harsh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 xml:space="preserve">' is </w:t>
            </w:r>
            <w:r w:rsidRPr="00095730">
              <w:rPr>
                <w:rFonts w:ascii="Consolas" w:hAnsi="Consolas"/>
                <w:color w:val="428C30"/>
                <w:sz w:val="23"/>
                <w:szCs w:val="23"/>
              </w:rPr>
              <w:t xml:space="preserve">not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a palindrome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The index of first appearance of the substring 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17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br/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Count the occurrences of each word </w:t>
            </w:r>
            <w:r>
              <w:rPr>
                <w:rFonts w:ascii="Consolas" w:hAnsi="Consolas"/>
                <w:color w:val="CC7832"/>
                <w:sz w:val="23"/>
                <w:szCs w:val="23"/>
              </w:rPr>
              <w:t xml:space="preserve">in 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a given string {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'hello'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'world'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"it's"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b/>
                <w:bCs/>
                <w:color w:val="ED864A"/>
                <w:sz w:val="23"/>
                <w:szCs w:val="23"/>
              </w:rPr>
              <w:t xml:space="preserve">, </w:t>
            </w:r>
            <w:r>
              <w:rPr>
                <w:rFonts w:ascii="Consolas" w:hAnsi="Consolas"/>
                <w:color w:val="54B33E"/>
                <w:sz w:val="23"/>
                <w:szCs w:val="23"/>
              </w:rPr>
              <w:t>'harsh'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 xml:space="preserve">: </w:t>
            </w:r>
            <w:r>
              <w:rPr>
                <w:rFonts w:ascii="Consolas" w:hAnsi="Consolas"/>
                <w:b/>
                <w:bCs/>
                <w:color w:val="33CCFF"/>
                <w:sz w:val="23"/>
                <w:szCs w:val="23"/>
              </w:rPr>
              <w:t>1</w:t>
            </w:r>
            <w:r>
              <w:rPr>
                <w:rFonts w:ascii="Consolas" w:hAnsi="Consolas"/>
                <w:color w:val="EBEBEB"/>
                <w:sz w:val="23"/>
                <w:szCs w:val="23"/>
              </w:rPr>
              <w:t>}</w:t>
            </w:r>
          </w:p>
          <w:p w:rsidR="00DF027C" w:rsidRDefault="00DF027C" w:rsidP="007C7528">
            <w:pPr>
              <w:pStyle w:val="Content"/>
              <w:ind w:left="360"/>
              <w:rPr>
                <w:i/>
                <w:sz w:val="36"/>
              </w:rPr>
            </w:pPr>
          </w:p>
        </w:tc>
      </w:tr>
    </w:tbl>
    <w:p w:rsidR="0087605E" w:rsidRDefault="0087605E" w:rsidP="00DF027C"/>
    <w:p w:rsidR="007C7528" w:rsidRDefault="007C7528" w:rsidP="00DF027C"/>
    <w:p w:rsidR="007C7528" w:rsidRPr="007C7528" w:rsidRDefault="007C7528" w:rsidP="007C7528">
      <w:pPr>
        <w:pStyle w:val="Content"/>
        <w:rPr>
          <w:rFonts w:ascii="Adobe Caslon Pro" w:hAnsi="Adobe Caslon Pro"/>
          <w:b/>
          <w:bCs/>
          <w:sz w:val="44"/>
          <w:lang w:val="en-IN"/>
        </w:rPr>
      </w:pPr>
      <w:r w:rsidRPr="007C7528">
        <w:rPr>
          <w:rFonts w:ascii="Adobe Caslon Pro" w:hAnsi="Adobe Caslon Pro"/>
          <w:b/>
          <w:bCs/>
          <w:sz w:val="44"/>
          <w:u w:val="single"/>
        </w:rPr>
        <w:t xml:space="preserve">Time Complexity </w:t>
      </w:r>
      <w:r w:rsidRPr="007C7528">
        <w:rPr>
          <w:rFonts w:ascii="Adobe Caslon Pro" w:hAnsi="Adobe Caslon Pro"/>
          <w:b/>
          <w:bCs/>
          <w:sz w:val="44"/>
          <w:u w:val="single"/>
          <w:lang w:val="en-IN"/>
        </w:rPr>
        <w:t xml:space="preserve"> :</w:t>
      </w:r>
    </w:p>
    <w:tbl>
      <w:tblPr>
        <w:tblStyle w:val="GridTable5Dark-Accent4"/>
        <w:tblW w:w="0" w:type="auto"/>
        <w:tblLook w:val="04A0" w:firstRow="1" w:lastRow="0" w:firstColumn="1" w:lastColumn="0" w:noHBand="0" w:noVBand="1"/>
      </w:tblPr>
      <w:tblGrid>
        <w:gridCol w:w="2345"/>
        <w:gridCol w:w="2765"/>
        <w:gridCol w:w="2411"/>
      </w:tblGrid>
      <w:tr w:rsidR="00095730" w:rsidTr="009C02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095730" w:rsidRDefault="00095730" w:rsidP="00DF027C">
            <w:r>
              <w:t>sr no.</w:t>
            </w:r>
          </w:p>
        </w:tc>
        <w:tc>
          <w:tcPr>
            <w:tcW w:w="2765" w:type="dxa"/>
          </w:tcPr>
          <w:p w:rsidR="00095730" w:rsidRDefault="00095730" w:rsidP="00DF02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</w:t>
            </w:r>
          </w:p>
        </w:tc>
        <w:tc>
          <w:tcPr>
            <w:tcW w:w="2411" w:type="dxa"/>
          </w:tcPr>
          <w:p w:rsidR="00095730" w:rsidRDefault="00095730" w:rsidP="00DF02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Time Complexity</w:t>
            </w:r>
          </w:p>
        </w:tc>
      </w:tr>
      <w:tr w:rsidR="00095730" w:rsidTr="009C0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095730" w:rsidRDefault="00095730" w:rsidP="00DF027C">
            <w:r>
              <w:t>1</w:t>
            </w:r>
          </w:p>
        </w:tc>
        <w:tc>
          <w:tcPr>
            <w:tcW w:w="2765" w:type="dxa"/>
          </w:tcPr>
          <w:p w:rsidR="00095730" w:rsidRPr="00095730" w:rsidRDefault="00095730" w:rsidP="000957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095730">
              <w:rPr>
                <w:lang w:val="en-IN"/>
              </w:rPr>
              <w:t>longtest_word</w:t>
            </w:r>
          </w:p>
          <w:p w:rsidR="00095730" w:rsidRDefault="00095730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11" w:type="dxa"/>
          </w:tcPr>
          <w:p w:rsidR="00095730" w:rsidRDefault="00095730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O(n)</w:t>
            </w:r>
          </w:p>
        </w:tc>
      </w:tr>
      <w:tr w:rsidR="00095730" w:rsidTr="009C02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095730" w:rsidRDefault="00095730" w:rsidP="009C024C">
            <w:pPr>
              <w:tabs>
                <w:tab w:val="left" w:pos="368"/>
              </w:tabs>
            </w:pPr>
            <w:r>
              <w:t>2</w:t>
            </w:r>
            <w:r>
              <w:tab/>
            </w:r>
          </w:p>
        </w:tc>
        <w:tc>
          <w:tcPr>
            <w:tcW w:w="2765" w:type="dxa"/>
          </w:tcPr>
          <w:p w:rsidR="00095730" w:rsidRPr="00095730" w:rsidRDefault="00095730" w:rsidP="000957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095730">
              <w:rPr>
                <w:lang w:val="en-IN"/>
              </w:rPr>
              <w:t>frequency_chr</w:t>
            </w:r>
          </w:p>
          <w:p w:rsidR="00095730" w:rsidRDefault="00095730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11" w:type="dxa"/>
          </w:tcPr>
          <w:p w:rsidR="00095730" w:rsidRDefault="00095730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O(n)</w:t>
            </w:r>
          </w:p>
        </w:tc>
      </w:tr>
      <w:tr w:rsidR="00095730" w:rsidTr="009C0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095730" w:rsidRDefault="00095730" w:rsidP="00DF027C">
            <w:r>
              <w:t>3</w:t>
            </w:r>
          </w:p>
        </w:tc>
        <w:tc>
          <w:tcPr>
            <w:tcW w:w="2765" w:type="dxa"/>
          </w:tcPr>
          <w:p w:rsidR="00095730" w:rsidRDefault="00095730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IN"/>
              </w:rPr>
              <w:t>palindrome</w:t>
            </w:r>
          </w:p>
        </w:tc>
        <w:tc>
          <w:tcPr>
            <w:tcW w:w="2411" w:type="dxa"/>
          </w:tcPr>
          <w:p w:rsidR="00095730" w:rsidRDefault="00095730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O(n)</w:t>
            </w:r>
          </w:p>
        </w:tc>
      </w:tr>
      <w:tr w:rsidR="00095730" w:rsidTr="009C02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095730" w:rsidRDefault="00095730" w:rsidP="00DF027C">
            <w:r>
              <w:t>4</w:t>
            </w:r>
          </w:p>
        </w:tc>
        <w:tc>
          <w:tcPr>
            <w:tcW w:w="2765" w:type="dxa"/>
          </w:tcPr>
          <w:p w:rsidR="00095730" w:rsidRPr="00095730" w:rsidRDefault="00095730" w:rsidP="000957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095730">
              <w:rPr>
                <w:lang w:val="en-IN"/>
              </w:rPr>
              <w:t>first_index</w:t>
            </w:r>
          </w:p>
          <w:p w:rsidR="00095730" w:rsidRDefault="00095730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411" w:type="dxa"/>
          </w:tcPr>
          <w:p w:rsidR="00095730" w:rsidRDefault="00095730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O(n)</w:t>
            </w:r>
          </w:p>
        </w:tc>
      </w:tr>
      <w:tr w:rsidR="00095730" w:rsidTr="009C0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095730" w:rsidRDefault="00095730" w:rsidP="00DF027C">
            <w:r>
              <w:t>5</w:t>
            </w:r>
          </w:p>
        </w:tc>
        <w:tc>
          <w:tcPr>
            <w:tcW w:w="2765" w:type="dxa"/>
          </w:tcPr>
          <w:p w:rsidR="00095730" w:rsidRPr="00095730" w:rsidRDefault="00095730" w:rsidP="000957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095730">
              <w:rPr>
                <w:lang w:val="en-IN"/>
              </w:rPr>
              <w:t>counter</w:t>
            </w:r>
          </w:p>
          <w:p w:rsidR="00095730" w:rsidRPr="009C024C" w:rsidRDefault="00095730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</w:p>
        </w:tc>
        <w:tc>
          <w:tcPr>
            <w:tcW w:w="2411" w:type="dxa"/>
          </w:tcPr>
          <w:p w:rsidR="00095730" w:rsidRDefault="00095730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O(n)</w:t>
            </w:r>
          </w:p>
        </w:tc>
      </w:tr>
      <w:tr w:rsidR="00095730" w:rsidTr="009C02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095730" w:rsidRDefault="00095730" w:rsidP="00DF027C">
            <w:r>
              <w:t>6</w:t>
            </w:r>
          </w:p>
        </w:tc>
        <w:tc>
          <w:tcPr>
            <w:tcW w:w="2765" w:type="dxa"/>
          </w:tcPr>
          <w:p w:rsidR="00095730" w:rsidRDefault="00095730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print</w:t>
            </w:r>
          </w:p>
        </w:tc>
        <w:tc>
          <w:tcPr>
            <w:tcW w:w="2411" w:type="dxa"/>
          </w:tcPr>
          <w:p w:rsidR="00095730" w:rsidRDefault="00095730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O(1)</w:t>
            </w:r>
          </w:p>
        </w:tc>
      </w:tr>
    </w:tbl>
    <w:p w:rsidR="00EB6D26" w:rsidRPr="00095730" w:rsidRDefault="00EB6D26" w:rsidP="00DF027C">
      <w:pPr>
        <w:rPr>
          <w:rFonts w:ascii="Adobe Caslon Pro" w:hAnsi="Adobe Caslon Pro"/>
        </w:rPr>
      </w:pPr>
    </w:p>
    <w:p w:rsidR="00EB6D26" w:rsidRDefault="00EB6D26" w:rsidP="00DF027C"/>
    <w:p w:rsidR="00EB6D26" w:rsidRDefault="00EB6D26" w:rsidP="00DF027C">
      <w:pPr>
        <w:rPr>
          <w:rFonts w:ascii="Adobe Caslon Pro Bold" w:hAnsi="Adobe Caslon Pro Bold"/>
          <w:sz w:val="36"/>
        </w:rPr>
      </w:pPr>
      <w:r>
        <w:rPr>
          <w:rFonts w:ascii="Adobe Caslon Pro Bold" w:hAnsi="Adobe Caslon Pro Bold"/>
          <w:sz w:val="36"/>
        </w:rPr>
        <w:t>T</w:t>
      </w:r>
      <w:r w:rsidRPr="00EB6D26">
        <w:rPr>
          <w:rFonts w:ascii="Adobe Caslon Pro Bold" w:hAnsi="Adobe Caslon Pro Bold"/>
          <w:sz w:val="36"/>
        </w:rPr>
        <w:t xml:space="preserve">otal </w:t>
      </w:r>
      <w:r>
        <w:rPr>
          <w:rFonts w:ascii="Adobe Caslon Pro Bold" w:hAnsi="Adobe Caslon Pro Bold"/>
          <w:sz w:val="36"/>
        </w:rPr>
        <w:t>T</w:t>
      </w:r>
      <w:r w:rsidRPr="00EB6D26">
        <w:rPr>
          <w:rFonts w:ascii="Adobe Caslon Pro Bold" w:hAnsi="Adobe Caslon Pro Bold"/>
          <w:sz w:val="36"/>
        </w:rPr>
        <w:t xml:space="preserve">ime </w:t>
      </w:r>
      <w:r>
        <w:rPr>
          <w:rFonts w:ascii="Adobe Caslon Pro Bold" w:hAnsi="Adobe Caslon Pro Bold"/>
          <w:sz w:val="36"/>
        </w:rPr>
        <w:t>C</w:t>
      </w:r>
      <w:r w:rsidRPr="00EB6D26">
        <w:rPr>
          <w:rFonts w:ascii="Adobe Caslon Pro Bold" w:hAnsi="Adobe Caslon Pro Bold"/>
          <w:sz w:val="36"/>
        </w:rPr>
        <w:t>omplexity</w:t>
      </w:r>
      <w:r>
        <w:rPr>
          <w:rFonts w:ascii="Adobe Caslon Pro Bold" w:hAnsi="Adobe Caslon Pro Bold"/>
          <w:sz w:val="36"/>
        </w:rPr>
        <w:t>:= O(n)</w:t>
      </w:r>
    </w:p>
    <w:p w:rsidR="00D13350" w:rsidRDefault="00D13350" w:rsidP="00DF027C">
      <w:pPr>
        <w:rPr>
          <w:rFonts w:ascii="Adobe Caslon Pro Bold" w:hAnsi="Adobe Caslon Pro Bold"/>
          <w:sz w:val="36"/>
        </w:rPr>
      </w:pPr>
    </w:p>
    <w:p w:rsidR="00D13350" w:rsidRDefault="00D13350" w:rsidP="00DF027C">
      <w:pPr>
        <w:rPr>
          <w:rFonts w:ascii="Adobe Caslon Pro Bold" w:hAnsi="Adobe Caslon Pro Bold"/>
          <w:sz w:val="36"/>
        </w:rPr>
      </w:pPr>
    </w:p>
    <w:p w:rsidR="0033115E" w:rsidRDefault="0033115E" w:rsidP="0033115E">
      <w:pPr>
        <w:rPr>
          <w:rFonts w:ascii="Adobe Caslon Pro Bold" w:hAnsi="Adobe Caslon Pro Bold"/>
          <w:sz w:val="36"/>
          <w:lang w:val="en-IN"/>
        </w:rPr>
      </w:pPr>
      <w:r w:rsidRPr="0033115E">
        <w:rPr>
          <w:rFonts w:ascii="Adobe Caslon Pro Bold" w:hAnsi="Adobe Caslon Pro Bold"/>
          <w:sz w:val="36"/>
          <w:lang w:val="en-IN"/>
        </w:rPr>
        <w:t>Conclusion :</w:t>
      </w:r>
      <w:r>
        <w:rPr>
          <w:rFonts w:ascii="Adobe Caslon Pro Bold" w:hAnsi="Adobe Caslon Pro Bold"/>
          <w:sz w:val="36"/>
          <w:lang w:val="en-IN"/>
        </w:rPr>
        <w:t>-</w:t>
      </w:r>
    </w:p>
    <w:p w:rsidR="00D13350" w:rsidRPr="00EB6D26" w:rsidRDefault="00095730" w:rsidP="0033115E">
      <w:pPr>
        <w:rPr>
          <w:rFonts w:ascii="Adobe Caslon Pro Bold" w:hAnsi="Adobe Caslon Pro Bold"/>
          <w:sz w:val="36"/>
        </w:rPr>
      </w:pPr>
      <w:r>
        <w:rPr>
          <w:rFonts w:ascii="Adobe Caslon Pro" w:hAnsi="Adobe Caslon Pro"/>
          <w:b w:val="0"/>
          <w:sz w:val="36"/>
          <w:lang w:val="en-IN"/>
        </w:rPr>
        <w:t>Understoo</w:t>
      </w:r>
      <w:r w:rsidRPr="00095730">
        <w:rPr>
          <w:rFonts w:ascii="Adobe Caslon Pro" w:hAnsi="Adobe Caslon Pro"/>
          <w:b w:val="0"/>
          <w:sz w:val="36"/>
          <w:lang w:val="en-IN"/>
        </w:rPr>
        <w:t>d the different string ma</w:t>
      </w:r>
      <w:bookmarkStart w:id="0" w:name="_GoBack"/>
      <w:bookmarkEnd w:id="0"/>
      <w:r w:rsidRPr="00095730">
        <w:rPr>
          <w:rFonts w:ascii="Adobe Caslon Pro" w:hAnsi="Adobe Caslon Pro"/>
          <w:b w:val="0"/>
          <w:sz w:val="36"/>
          <w:lang w:val="en-IN"/>
        </w:rPr>
        <w:t>nipulation and operations</w:t>
      </w:r>
      <w:r>
        <w:rPr>
          <w:rFonts w:ascii="Adobe Caslon Pro" w:hAnsi="Adobe Caslon Pro"/>
          <w:b w:val="0"/>
          <w:sz w:val="36"/>
          <w:lang w:val="en-IN"/>
        </w:rPr>
        <w:t>.</w:t>
      </w:r>
    </w:p>
    <w:sectPr w:rsidR="00D13350" w:rsidRPr="00EB6D26" w:rsidSect="008E529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720" w:right="1152" w:bottom="720" w:left="1152" w:header="0" w:footer="28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6DBA" w:rsidRDefault="00DC6DBA">
      <w:r>
        <w:separator/>
      </w:r>
    </w:p>
    <w:p w:rsidR="00DC6DBA" w:rsidRDefault="00DC6DBA"/>
  </w:endnote>
  <w:endnote w:type="continuationSeparator" w:id="0">
    <w:p w:rsidR="00DC6DBA" w:rsidRDefault="00DC6DBA">
      <w:r>
        <w:continuationSeparator/>
      </w:r>
    </w:p>
    <w:p w:rsidR="00DC6DBA" w:rsidRDefault="00DC6DB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Caslon Pro"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Adobe Caslon Pro Bold"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529C" w:rsidRDefault="008E529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E529C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DF027C" w:rsidRDefault="00DF027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529C" w:rsidRDefault="008E529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6DBA" w:rsidRDefault="00DC6DBA">
      <w:r>
        <w:separator/>
      </w:r>
    </w:p>
    <w:p w:rsidR="00DC6DBA" w:rsidRDefault="00DC6DBA"/>
  </w:footnote>
  <w:footnote w:type="continuationSeparator" w:id="0">
    <w:p w:rsidR="00DC6DBA" w:rsidRDefault="00DC6DBA">
      <w:r>
        <w:continuationSeparator/>
      </w:r>
    </w:p>
    <w:p w:rsidR="00DC6DBA" w:rsidRDefault="00DC6DBA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529C" w:rsidRDefault="008E529C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42122844" o:spid="_x0000_s2050" type="#_x0000_t136" style="position:absolute;margin-left:0;margin-top:0;width:538.8pt;height:161.6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Harsh Baheti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Header"/>
          </w:pPr>
        </w:p>
      </w:tc>
    </w:tr>
  </w:tbl>
  <w:p w:rsidR="00D077E9" w:rsidRDefault="008E529C" w:rsidP="00D077E9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42122845" o:spid="_x0000_s2051" type="#_x0000_t136" style="position:absolute;margin-left:0;margin-top:0;width:538.8pt;height:161.6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Harsh Baheti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529C" w:rsidRDefault="008E529C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42122843" o:spid="_x0000_s2049" type="#_x0000_t136" style="position:absolute;margin-left:0;margin-top:0;width:538.8pt;height:161.6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Harsh Baheti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843661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897F75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9F60D6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06862B5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82140A4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5471737"/>
    <w:multiLevelType w:val="multilevel"/>
    <w:tmpl w:val="8F5AD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A2D0DC6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6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displayBackgroundShape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992"/>
    <w:rsid w:val="0001326B"/>
    <w:rsid w:val="00020DBF"/>
    <w:rsid w:val="0002482E"/>
    <w:rsid w:val="00050324"/>
    <w:rsid w:val="0008625C"/>
    <w:rsid w:val="00095730"/>
    <w:rsid w:val="000A0150"/>
    <w:rsid w:val="000E63C9"/>
    <w:rsid w:val="00130E9D"/>
    <w:rsid w:val="00150A6D"/>
    <w:rsid w:val="00170D22"/>
    <w:rsid w:val="00185B35"/>
    <w:rsid w:val="001F2BC8"/>
    <w:rsid w:val="001F5F6B"/>
    <w:rsid w:val="00243EBC"/>
    <w:rsid w:val="00246A35"/>
    <w:rsid w:val="00284348"/>
    <w:rsid w:val="002C19C6"/>
    <w:rsid w:val="002F51F5"/>
    <w:rsid w:val="00312137"/>
    <w:rsid w:val="00330359"/>
    <w:rsid w:val="0033115E"/>
    <w:rsid w:val="0033762F"/>
    <w:rsid w:val="00356EA7"/>
    <w:rsid w:val="00366C7E"/>
    <w:rsid w:val="00384EA3"/>
    <w:rsid w:val="003A39A1"/>
    <w:rsid w:val="003C2191"/>
    <w:rsid w:val="003D3863"/>
    <w:rsid w:val="004110DE"/>
    <w:rsid w:val="0044085A"/>
    <w:rsid w:val="004B21A5"/>
    <w:rsid w:val="005037F0"/>
    <w:rsid w:val="00516A86"/>
    <w:rsid w:val="005275F6"/>
    <w:rsid w:val="00572102"/>
    <w:rsid w:val="005866A6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A3380"/>
    <w:rsid w:val="007A569B"/>
    <w:rsid w:val="007C6B52"/>
    <w:rsid w:val="007C7528"/>
    <w:rsid w:val="007D16C5"/>
    <w:rsid w:val="00807B58"/>
    <w:rsid w:val="00814FED"/>
    <w:rsid w:val="00862FE4"/>
    <w:rsid w:val="0086389A"/>
    <w:rsid w:val="0087605E"/>
    <w:rsid w:val="008B1FEE"/>
    <w:rsid w:val="008E529C"/>
    <w:rsid w:val="00903C32"/>
    <w:rsid w:val="00916B16"/>
    <w:rsid w:val="009173B9"/>
    <w:rsid w:val="0093335D"/>
    <w:rsid w:val="0093613E"/>
    <w:rsid w:val="00943026"/>
    <w:rsid w:val="00966B81"/>
    <w:rsid w:val="009C024C"/>
    <w:rsid w:val="009C7720"/>
    <w:rsid w:val="00A23AFA"/>
    <w:rsid w:val="00A31B3E"/>
    <w:rsid w:val="00A532F3"/>
    <w:rsid w:val="00A8489E"/>
    <w:rsid w:val="00AB75E5"/>
    <w:rsid w:val="00AC29F3"/>
    <w:rsid w:val="00B231E5"/>
    <w:rsid w:val="00B87389"/>
    <w:rsid w:val="00C02B87"/>
    <w:rsid w:val="00C37920"/>
    <w:rsid w:val="00C4086D"/>
    <w:rsid w:val="00C72833"/>
    <w:rsid w:val="00CA1896"/>
    <w:rsid w:val="00CA6510"/>
    <w:rsid w:val="00CB5B28"/>
    <w:rsid w:val="00CF5371"/>
    <w:rsid w:val="00D0323A"/>
    <w:rsid w:val="00D0559F"/>
    <w:rsid w:val="00D077E9"/>
    <w:rsid w:val="00D13350"/>
    <w:rsid w:val="00D42CB7"/>
    <w:rsid w:val="00D5413D"/>
    <w:rsid w:val="00D570A9"/>
    <w:rsid w:val="00D571D2"/>
    <w:rsid w:val="00D70D02"/>
    <w:rsid w:val="00D770C7"/>
    <w:rsid w:val="00D86945"/>
    <w:rsid w:val="00D90290"/>
    <w:rsid w:val="00D916BF"/>
    <w:rsid w:val="00DC6DBA"/>
    <w:rsid w:val="00DD152F"/>
    <w:rsid w:val="00DE213F"/>
    <w:rsid w:val="00DF027C"/>
    <w:rsid w:val="00E00A32"/>
    <w:rsid w:val="00E22ACD"/>
    <w:rsid w:val="00E620B0"/>
    <w:rsid w:val="00E81B40"/>
    <w:rsid w:val="00EB6D26"/>
    <w:rsid w:val="00EF555B"/>
    <w:rsid w:val="00F027BB"/>
    <w:rsid w:val="00F11DCF"/>
    <w:rsid w:val="00F162EA"/>
    <w:rsid w:val="00F356CC"/>
    <w:rsid w:val="00F47992"/>
    <w:rsid w:val="00F52D27"/>
    <w:rsid w:val="00F83527"/>
    <w:rsid w:val="00FD583F"/>
    <w:rsid w:val="00FD7488"/>
    <w:rsid w:val="00FE1BD6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033A5323-4256-4E1A-966A-9646DA9AD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79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b w:val="0"/>
      <w:color w:val="auto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7992"/>
    <w:rPr>
      <w:rFonts w:ascii="Courier New" w:eastAsia="Times New Roman" w:hAnsi="Courier New" w:cs="Courier New"/>
      <w:sz w:val="20"/>
      <w:szCs w:val="20"/>
      <w:lang w:val="en-IN" w:eastAsia="en-IN"/>
    </w:rPr>
  </w:style>
  <w:style w:type="table" w:styleId="GridTable5Dark-Accent6">
    <w:name w:val="Grid Table 5 Dark Accent 6"/>
    <w:basedOn w:val="TableNormal"/>
    <w:uiPriority w:val="50"/>
    <w:rsid w:val="009C024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GridTable5Dark-Accent4">
    <w:name w:val="Grid Table 5 Dark Accent 4"/>
    <w:basedOn w:val="TableNormal"/>
    <w:uiPriority w:val="50"/>
    <w:rsid w:val="009C024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01326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30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96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8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0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0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65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6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3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1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0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2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83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7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0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6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6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0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9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9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7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8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8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4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7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6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62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6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7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7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9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2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57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7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23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53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0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0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6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7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3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6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8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1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2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1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0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5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7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1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8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5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8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0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09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0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2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4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1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1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2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9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9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3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dio\AppData\Roaming\Microsoft\Templates\Report%20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2</TotalTime>
  <Pages>9</Pages>
  <Words>763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keywords/>
  <cp:lastModifiedBy>Windows User</cp:lastModifiedBy>
  <cp:revision>3</cp:revision>
  <cp:lastPrinted>2020-08-31T07:37:00Z</cp:lastPrinted>
  <dcterms:created xsi:type="dcterms:W3CDTF">2020-09-16T12:54:00Z</dcterms:created>
  <dcterms:modified xsi:type="dcterms:W3CDTF">2020-09-16T12:56:00Z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