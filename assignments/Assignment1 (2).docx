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7E9" w:rsidRDefault="00170D22" w:rsidP="00D70D02">
      <w:r>
        <w:rPr>
          <w:noProof/>
          <w:lang w:val="en-IN" w:eastAsia="en-IN"/>
        </w:rPr>
        <w:drawing>
          <wp:anchor distT="0" distB="0" distL="114300" distR="114300" simplePos="0" relativeHeight="251658240" behindDoc="1" locked="0" layoutInCell="1" allowOverlap="1" wp14:anchorId="3A6DA014" wp14:editId="1AA2F5BC">
            <wp:simplePos x="0" y="0"/>
            <wp:positionH relativeFrom="page">
              <wp:align>left</wp:align>
            </wp:positionH>
            <wp:positionV relativeFrom="page">
              <wp:posOffset>-898634</wp:posOffset>
            </wp:positionV>
            <wp:extent cx="7760401" cy="11160559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760401" cy="11160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992">
        <w:rPr>
          <w:noProof/>
          <w:lang w:val="en-IN" w:eastAsia="en-IN"/>
        </w:rPr>
        <w:t xml:space="preserve"> </w: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7D97AC10" wp14:editId="3EB0D979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77E9" w:rsidRPr="00F47992" w:rsidRDefault="00F47992" w:rsidP="00D077E9">
                                  <w:pPr>
                                    <w:pStyle w:val="Title"/>
                                    <w:spacing w:after="0"/>
                                    <w:rPr>
                                      <w:sz w:val="96"/>
                                    </w:rPr>
                                  </w:pPr>
                                  <w:r w:rsidRPr="00F47992">
                                    <w:rPr>
                                      <w:sz w:val="96"/>
                                    </w:rPr>
                                    <w:t>A</w:t>
                                  </w:r>
                                  <w:r w:rsidRPr="00F47992">
                                    <w:rPr>
                                      <w:sz w:val="56"/>
                                    </w:rPr>
                                    <w:t>SSIGNMENT</w:t>
                                  </w:r>
                                  <w:r w:rsidRPr="00F47992">
                                    <w:t xml:space="preserve"> </w:t>
                                  </w:r>
                                  <w:r w:rsidRPr="00F47992">
                                    <w:rPr>
                                      <w:sz w:val="9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C9891A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:rsidR="00D077E9" w:rsidRPr="00F47992" w:rsidRDefault="00F47992" w:rsidP="00D077E9">
                            <w:pPr>
                              <w:pStyle w:val="Title"/>
                              <w:spacing w:after="0"/>
                              <w:rPr>
                                <w:sz w:val="96"/>
                              </w:rPr>
                            </w:pPr>
                            <w:r w:rsidRPr="00F47992">
                              <w:rPr>
                                <w:sz w:val="96"/>
                              </w:rPr>
                              <w:t>A</w:t>
                            </w:r>
                            <w:r w:rsidRPr="00F47992">
                              <w:rPr>
                                <w:sz w:val="56"/>
                              </w:rPr>
                              <w:t>SSIGNMENT</w:t>
                            </w:r>
                            <w:r w:rsidRPr="00F47992">
                              <w:t xml:space="preserve"> </w:t>
                            </w:r>
                            <w:r w:rsidRPr="00F47992">
                              <w:rPr>
                                <w:sz w:val="96"/>
                              </w:rPr>
                              <w:t>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2193D3F2" wp14:editId="3F36AE5A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6F52859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pPr>
              <w:rPr>
                <w:noProof/>
              </w:rPr>
            </w:pPr>
          </w:p>
        </w:tc>
      </w:tr>
      <w:tr w:rsidR="00D077E9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/>
          <w:p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585B4E73" wp14:editId="41DD86D1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C9434E4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F47992" w:rsidRDefault="00F47992" w:rsidP="00F47992">
            <w:pPr>
              <w:rPr>
                <w:noProof/>
                <w:sz w:val="40"/>
                <w:szCs w:val="10"/>
              </w:rPr>
            </w:pPr>
            <w:r>
              <w:rPr>
                <w:noProof/>
                <w:sz w:val="40"/>
                <w:szCs w:val="10"/>
              </w:rPr>
              <w:t>N</w:t>
            </w:r>
            <w:r w:rsidRPr="003D667B">
              <w:rPr>
                <w:noProof/>
                <w:sz w:val="40"/>
                <w:szCs w:val="10"/>
              </w:rPr>
              <w:t>ame</w:t>
            </w:r>
            <w:r>
              <w:rPr>
                <w:noProof/>
                <w:sz w:val="40"/>
                <w:szCs w:val="10"/>
              </w:rPr>
              <w:t>:-  Harsh Balaprasad Baheti</w:t>
            </w:r>
          </w:p>
          <w:p w:rsidR="00F47992" w:rsidRDefault="00F47992" w:rsidP="00F47992">
            <w:pPr>
              <w:rPr>
                <w:noProof/>
                <w:sz w:val="40"/>
                <w:szCs w:val="10"/>
              </w:rPr>
            </w:pPr>
            <w:r>
              <w:rPr>
                <w:noProof/>
                <w:sz w:val="40"/>
                <w:szCs w:val="10"/>
              </w:rPr>
              <w:t>Div     :-  A</w:t>
            </w:r>
          </w:p>
          <w:p w:rsidR="00F47992" w:rsidRDefault="00F47992" w:rsidP="00F47992">
            <w:pPr>
              <w:rPr>
                <w:noProof/>
                <w:sz w:val="40"/>
                <w:szCs w:val="10"/>
              </w:rPr>
            </w:pPr>
            <w:r>
              <w:rPr>
                <w:noProof/>
                <w:sz w:val="40"/>
                <w:szCs w:val="10"/>
              </w:rPr>
              <w:t>Roll No.:-SECOA112</w:t>
            </w:r>
          </w:p>
          <w:p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:rsidR="00D077E9" w:rsidRDefault="00D077E9">
      <w:pPr>
        <w:spacing w:after="20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E56E83C" wp14:editId="3717F441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CB08D1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:rsidR="00D077E9" w:rsidRDefault="007C7528" w:rsidP="00D077E9">
      <w:pPr>
        <w:pStyle w:val="Heading1"/>
      </w:pPr>
      <w:r w:rsidRPr="007C7528">
        <w:lastRenderedPageBreak/>
        <w:t>Assignment 1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070"/>
      </w:tblGrid>
      <w:tr w:rsidR="00D077E9" w:rsidTr="00DF027C">
        <w:trPr>
          <w:trHeight w:val="3546"/>
        </w:trPr>
        <w:tc>
          <w:tcPr>
            <w:tcW w:w="9999" w:type="dxa"/>
          </w:tcPr>
          <w:p w:rsidR="00DF027C" w:rsidRDefault="00DF027C" w:rsidP="00DF027C"/>
          <w:p w:rsidR="00F47992" w:rsidRPr="007C7528" w:rsidRDefault="00F47992" w:rsidP="00F47992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Objective</w:t>
            </w:r>
            <w:r w:rsidR="007C7528"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:</w:t>
            </w:r>
          </w:p>
          <w:p w:rsidR="00F47992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To illustrate the use of array for performing various set operations</w:t>
            </w:r>
          </w:p>
          <w:p w:rsidR="007C7528" w:rsidRDefault="007C7528" w:rsidP="007C7528">
            <w:pPr>
              <w:pStyle w:val="Content"/>
              <w:rPr>
                <w:lang w:val="en-IN"/>
              </w:rPr>
            </w:pPr>
          </w:p>
          <w:p w:rsidR="007C7528" w:rsidRPr="007C7528" w:rsidRDefault="007C7528" w:rsidP="007C7528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</w:rPr>
              <w:t>Outcome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:</w:t>
            </w:r>
          </w:p>
          <w:p w:rsidR="007C7528" w:rsidRPr="00BD00A6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Students will be able to use various set operations using array for solving problems.</w:t>
            </w:r>
          </w:p>
          <w:p w:rsidR="007C7528" w:rsidRPr="007C7528" w:rsidRDefault="007C7528" w:rsidP="007C7528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Problem Statement :</w:t>
            </w:r>
          </w:p>
          <w:p w:rsidR="007C7528" w:rsidRPr="007C7528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In second year computer engineering class, group A student’s play cricket, group B</w:t>
            </w:r>
          </w:p>
          <w:p w:rsidR="007C7528" w:rsidRPr="007C7528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students play badminton and group C students play football.</w:t>
            </w:r>
          </w:p>
          <w:p w:rsidR="007C7528" w:rsidRPr="007C7528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Write a Python program using functions to compute following: -</w:t>
            </w:r>
          </w:p>
          <w:p w:rsidR="007C7528" w:rsidRPr="007C7528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a) List of students who play both cricket and badminton</w:t>
            </w:r>
          </w:p>
          <w:p w:rsidR="007C7528" w:rsidRPr="007C7528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b) List of students who play either cricket or badminton but not both</w:t>
            </w:r>
          </w:p>
          <w:p w:rsidR="007C7528" w:rsidRPr="007C7528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c) Number of students who play neither cricket nor badminton</w:t>
            </w:r>
          </w:p>
          <w:p w:rsidR="007C7528" w:rsidRPr="007C7528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d) Number of students who play cricket and football but not badminton.</w:t>
            </w:r>
          </w:p>
          <w:p w:rsidR="007C7528" w:rsidRPr="007C7528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(Note- While realizing the group, duplicate entries should be avoided, Do not use SET</w:t>
            </w:r>
          </w:p>
          <w:p w:rsidR="007C7528" w:rsidRPr="007C7528" w:rsidRDefault="007C7528" w:rsidP="007C7528">
            <w:pPr>
              <w:pStyle w:val="Content"/>
              <w:ind w:left="360"/>
              <w:rPr>
                <w:lang w:val="en-IN"/>
              </w:rPr>
            </w:pPr>
            <w:r w:rsidRPr="007C7528">
              <w:rPr>
                <w:lang w:val="en-IN"/>
              </w:rPr>
              <w:t>built-in functions)</w:t>
            </w:r>
          </w:p>
          <w:p w:rsidR="007C7528" w:rsidRPr="00BD00A6" w:rsidRDefault="007C7528" w:rsidP="007C7528">
            <w:pPr>
              <w:pStyle w:val="Content"/>
              <w:ind w:left="360"/>
              <w:rPr>
                <w:lang w:val="en-IN"/>
              </w:rPr>
            </w:pPr>
          </w:p>
          <w:p w:rsidR="0033115E" w:rsidRPr="002C19C6" w:rsidRDefault="0033115E" w:rsidP="0033115E">
            <w:pPr>
              <w:pStyle w:val="Content"/>
              <w:rPr>
                <w:rFonts w:ascii="Adobe Caslon Pro" w:hAnsi="Adobe Caslon Pro"/>
                <w:b/>
                <w:bCs/>
                <w:sz w:val="52"/>
                <w:u w:val="single"/>
                <w:lang w:val="en-IN"/>
              </w:rPr>
            </w:pPr>
            <w:r w:rsidRPr="002C19C6">
              <w:rPr>
                <w:rFonts w:ascii="Adobe Caslon Pro" w:hAnsi="Adobe Caslon Pro"/>
                <w:b/>
                <w:bCs/>
                <w:sz w:val="52"/>
                <w:u w:val="single"/>
                <w:lang w:val="en-IN"/>
              </w:rPr>
              <w:t>Algorithm :</w:t>
            </w:r>
          </w:p>
          <w:p w:rsidR="0033115E" w:rsidRDefault="0033115E" w:rsidP="0033115E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1.Union Function:-</w:t>
            </w:r>
          </w:p>
          <w:p w:rsidR="00CA6510" w:rsidRPr="00CA6510" w:rsidRDefault="00CA6510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33115E" w:rsidRPr="00CA6510" w:rsidRDefault="00FE1BD6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Intilise  the list_return as sum of given two list .</w:t>
            </w:r>
          </w:p>
          <w:p w:rsidR="00FE1BD6" w:rsidRPr="00CA6510" w:rsidRDefault="00FE1BD6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lastRenderedPageBreak/>
              <w:t xml:space="preserve">for every i element in first list 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jump to step4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else s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       s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tep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6.</w:t>
            </w:r>
          </w:p>
          <w:p w:rsidR="00FE1BD6" w:rsidRPr="00CA6510" w:rsidRDefault="00FE1BD6" w:rsidP="00CA6510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if i is in list 2 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 jump to step5 else  step3.</w:t>
            </w:r>
          </w:p>
          <w:p w:rsidR="00FE1BD6" w:rsidRPr="00CA6510" w:rsidRDefault="00FE1BD6" w:rsidP="00FE1BD6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Remove i from list_return</w:t>
            </w:r>
            <w:r w:rsidR="00CA6510"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jump to step 3.</w:t>
            </w:r>
          </w:p>
          <w:p w:rsidR="00FE1BD6" w:rsidRPr="00CA6510" w:rsidRDefault="00FE1BD6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Return list_return</w:t>
            </w:r>
          </w:p>
          <w:p w:rsidR="00CA6510" w:rsidRPr="00CA6510" w:rsidRDefault="00CA6510" w:rsidP="0033115E">
            <w:pPr>
              <w:pStyle w:val="Content"/>
              <w:numPr>
                <w:ilvl w:val="0"/>
                <w:numId w:val="2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CA6510" w:rsidRDefault="002C19C6" w:rsidP="00CA6510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2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.Intersection Function:-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Intilise  the list_return as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an empty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list 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for every i element in first list jump to step4 else s        step6.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if i is in list 2   jump to step5 else  step3.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Append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i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to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list_return jump to step 3.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Return list_return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4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F47992" w:rsidRPr="00DF027C" w:rsidRDefault="00F47992" w:rsidP="00F47992">
            <w:pPr>
              <w:pStyle w:val="Content"/>
            </w:pPr>
          </w:p>
          <w:p w:rsidR="00F47992" w:rsidRDefault="00F47992" w:rsidP="00F47992"/>
          <w:p w:rsidR="00CA6510" w:rsidRDefault="002C19C6" w:rsidP="00CA6510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lastRenderedPageBreak/>
              <w:t>3</w:t>
            </w:r>
            <w:r w:rsidR="00CA6510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.Difference Function:-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Intilise  the list_return as 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copy of first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list .</w:t>
            </w:r>
          </w:p>
          <w:p w:rsidR="00CA6510" w:rsidRPr="002C19C6" w:rsidRDefault="00CA6510" w:rsidP="002C19C6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for every i element in 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>intersection of both lists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jump to step4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else 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step</w:t>
            </w:r>
            <w:r w:rsid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>5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Remove i from list_return jump to step 3.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Return list_return</w:t>
            </w:r>
          </w:p>
          <w:p w:rsidR="00CA6510" w:rsidRPr="00CA6510" w:rsidRDefault="00CA6510" w:rsidP="00CA6510">
            <w:pPr>
              <w:pStyle w:val="Content"/>
              <w:numPr>
                <w:ilvl w:val="0"/>
                <w:numId w:val="5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2C19C6" w:rsidRDefault="002C19C6" w:rsidP="002C19C6">
            <w:pPr>
              <w:pStyle w:val="Content"/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4.Difference Function:-</w:t>
            </w:r>
          </w:p>
          <w:p w:rsidR="002C19C6" w:rsidRPr="00CA6510" w:rsidRDefault="002C19C6" w:rsidP="002C19C6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start</w:t>
            </w:r>
          </w:p>
          <w:p w:rsidR="002C19C6" w:rsidRPr="00CA6510" w:rsidRDefault="002C19C6" w:rsidP="002C19C6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Intilise 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a_b as difference of a from b</w:t>
            </w: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</w:p>
          <w:p w:rsidR="002C19C6" w:rsidRDefault="002C19C6" w:rsidP="00793129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>Intilise  b_a as difference of b from a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.</w:t>
            </w:r>
            <w:r w:rsidRP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 </w:t>
            </w:r>
          </w:p>
          <w:p w:rsidR="002C19C6" w:rsidRPr="002C19C6" w:rsidRDefault="002C19C6" w:rsidP="00793129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2C19C6">
              <w:rPr>
                <w:rFonts w:ascii="Adobe Caslon Pro" w:hAnsi="Adobe Caslon Pro"/>
                <w:b/>
                <w:bCs/>
                <w:sz w:val="40"/>
                <w:lang w:val="en-IN"/>
              </w:rPr>
              <w:t xml:space="preserve">Return </w:t>
            </w:r>
            <w:r>
              <w:rPr>
                <w:rFonts w:ascii="Adobe Caslon Pro" w:hAnsi="Adobe Caslon Pro"/>
                <w:b/>
                <w:bCs/>
                <w:sz w:val="40"/>
                <w:lang w:val="en-IN"/>
              </w:rPr>
              <w:t>addition of a_b and b_a.</w:t>
            </w:r>
          </w:p>
          <w:p w:rsidR="002C19C6" w:rsidRPr="00CA6510" w:rsidRDefault="002C19C6" w:rsidP="002C19C6">
            <w:pPr>
              <w:pStyle w:val="Content"/>
              <w:numPr>
                <w:ilvl w:val="0"/>
                <w:numId w:val="6"/>
              </w:numPr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 w:rsidRPr="00CA6510">
              <w:rPr>
                <w:rFonts w:ascii="Adobe Caslon Pro" w:hAnsi="Adobe Caslon Pro"/>
                <w:b/>
                <w:bCs/>
                <w:sz w:val="40"/>
                <w:lang w:val="en-IN"/>
              </w:rPr>
              <w:t>exit()</w:t>
            </w:r>
          </w:p>
          <w:p w:rsidR="00CA6510" w:rsidRDefault="00CA6510" w:rsidP="00F47992"/>
          <w:p w:rsidR="00F47992" w:rsidRPr="00315281" w:rsidRDefault="007C7528" w:rsidP="00F47992">
            <w:pPr>
              <w:pStyle w:val="Content"/>
              <w:rPr>
                <w:rFonts w:ascii="Adobe Caslon Pro Bold" w:hAnsi="Adobe Caslon Pro Bold"/>
                <w:b/>
                <w:bCs/>
                <w:sz w:val="40"/>
                <w:lang w:val="en-IN"/>
              </w:rPr>
            </w:pPr>
            <w:r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Program</w:t>
            </w:r>
            <w:r w:rsidR="00F47992"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/Code</w:t>
            </w:r>
            <w:r w:rsidR="00F47992" w:rsidRPr="00315281">
              <w:rPr>
                <w:rFonts w:ascii="Adobe Caslon Pro Bold" w:hAnsi="Adobe Caslon Pro Bold"/>
                <w:b/>
                <w:bCs/>
                <w:sz w:val="40"/>
                <w:u w:val="single"/>
                <w:lang w:val="en-IN"/>
              </w:rPr>
              <w:t>:</w:t>
            </w:r>
          </w:p>
          <w:p w:rsidR="00DF027C" w:rsidRDefault="00DF027C" w:rsidP="00F47992">
            <w:pPr>
              <w:pStyle w:val="Content"/>
            </w:pPr>
          </w:p>
        </w:tc>
      </w:tr>
      <w:tr w:rsidR="00DF027C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</w:pP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lastRenderedPageBreak/>
              <w:t xml:space="preserve">def </w:t>
            </w:r>
            <w:r w:rsidRPr="00F47992">
              <w:rPr>
                <w:rFonts w:ascii="Consolas" w:eastAsia="Times New Roman" w:hAnsi="Consolas" w:cs="Courier New"/>
                <w:b w:val="0"/>
                <w:color w:val="FFCF40"/>
                <w:sz w:val="23"/>
                <w:szCs w:val="23"/>
                <w:lang w:val="en-IN" w:eastAsia="en-IN"/>
              </w:rPr>
              <w:t>union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="00814FED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="00814FED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):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list_return = </w:t>
            </w:r>
            <w:r w:rsidR="00814FED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 xml:space="preserve">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 xml:space="preserve">+ </w:t>
            </w:r>
            <w:r w:rsidR="00814FED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br/>
              <w:t xml:space="preserve">   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for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 xml:space="preserve">i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in </w:t>
            </w:r>
            <w:r w:rsidR="00814FED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: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   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if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 xml:space="preserve">i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in </w:t>
            </w:r>
            <w:r w:rsidR="00814FED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: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        list_return.remove(i)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return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list_return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def </w:t>
            </w:r>
            <w:r w:rsidRPr="00F47992">
              <w:rPr>
                <w:rFonts w:ascii="Consolas" w:eastAsia="Times New Roman" w:hAnsi="Consolas" w:cs="Courier New"/>
                <w:b w:val="0"/>
                <w:color w:val="FFCF40"/>
                <w:sz w:val="23"/>
                <w:szCs w:val="23"/>
                <w:lang w:val="en-IN" w:eastAsia="en-IN"/>
              </w:rPr>
              <w:t>intersection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):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list_return = []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for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 xml:space="preserve">i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in 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: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   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if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 xml:space="preserve">i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in 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: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        list_return.append(i)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return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list_return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def </w:t>
            </w:r>
            <w:r w:rsidRPr="00F47992">
              <w:rPr>
                <w:rFonts w:ascii="Consolas" w:eastAsia="Times New Roman" w:hAnsi="Consolas" w:cs="Courier New"/>
                <w:b w:val="0"/>
                <w:color w:val="FFCF40"/>
                <w:sz w:val="23"/>
                <w:szCs w:val="23"/>
                <w:lang w:val="en-IN" w:eastAsia="en-IN"/>
              </w:rPr>
              <w:t>difference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):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list_return = 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.copy()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for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 xml:space="preserve">i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in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intersection(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):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    list_return.remove(i)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return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list_return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def </w:t>
            </w:r>
            <w:r w:rsidRPr="00F47992">
              <w:rPr>
                <w:rFonts w:ascii="Consolas" w:eastAsia="Times New Roman" w:hAnsi="Consolas" w:cs="Courier New"/>
                <w:b w:val="0"/>
                <w:color w:val="FFCF40"/>
                <w:sz w:val="23"/>
                <w:szCs w:val="23"/>
                <w:lang w:val="en-IN" w:eastAsia="en-IN"/>
              </w:rPr>
              <w:t>symmetric_difference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):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a_b = difference(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b_a = difference(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b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FFFFFF"/>
                <w:sz w:val="23"/>
                <w:szCs w:val="23"/>
                <w:lang w:val="en-IN" w:eastAsia="en-IN"/>
              </w:rPr>
              <w:t>a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  <w:t xml:space="preserve">    </w:t>
            </w:r>
            <w:r w:rsidRPr="00F47992">
              <w:rPr>
                <w:rFonts w:ascii="Consolas" w:eastAsia="Times New Roman" w:hAnsi="Consolas" w:cs="Courier New"/>
                <w:b w:val="0"/>
                <w:color w:val="CC7832"/>
                <w:sz w:val="23"/>
                <w:szCs w:val="23"/>
                <w:lang w:val="en-IN" w:eastAsia="en-IN"/>
              </w:rPr>
              <w:t xml:space="preserve">return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a_b + b_a</w:t>
            </w:r>
          </w:p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</w:pPr>
          </w:p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</w:pP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</w:p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</w:pP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 xml:space="preserve">cricket = </w:t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input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"Enter The List of student who play cricket : 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).split(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 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</w:p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</w:pP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 xml:space="preserve">badmination = </w:t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input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"Enter The List of student who play badmination : 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).split(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 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</w:p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</w:pP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 xml:space="preserve">football = </w:t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input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"Enter The List of student who play football : 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).split(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 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</w:p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</w:pP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</w:t>
            </w:r>
            <w:r w:rsidRPr="00F47992">
              <w:rPr>
                <w:rFonts w:ascii="Consolas" w:eastAsia="Times New Roman" w:hAnsi="Consolas" w:cs="Courier New"/>
                <w:b w:val="0"/>
                <w:color w:val="ED864A"/>
                <w:sz w:val="23"/>
                <w:szCs w:val="23"/>
                <w:lang w:val="en-IN" w:eastAsia="en-IN"/>
              </w:rPr>
              <w:t>\n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"List of students who play either cricket or badminton but not both :"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(symmetric_difference(cricket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badmination))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"-------------------------------------------------------------------------"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</w:p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</w:pPr>
          </w:p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</w:pP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"List of students who play both cricket and badminton :"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(union(cricket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badmination))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"-------------------------------------------------------------------------"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</w:p>
          <w:p w:rsid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</w:pPr>
          </w:p>
          <w:p w:rsidR="007C7528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</w:pP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"Number of students who play neither cricket nor badminton : "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="00D13350"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len</w:t>
            </w:r>
            <w:r w:rsidR="00D13350"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(difference(football</w:t>
            </w:r>
            <w:r w:rsidR="00D13350"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="00D13350"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union(cricket</w:t>
            </w:r>
            <w:r w:rsidR="00D13350"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="00D13350"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badmination)))</w:t>
            </w:r>
            <w:r w:rsidR="00D13350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"-------------------------------------------------------------------------"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</w:p>
          <w:p w:rsidR="007C7528" w:rsidRDefault="007C7528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</w:pPr>
          </w:p>
          <w:p w:rsidR="00F47992" w:rsidRPr="00F47992" w:rsidRDefault="00F47992" w:rsidP="00F47992">
            <w:pPr>
              <w:shd w:val="clear" w:color="auto" w:fill="13131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</w:pP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"Number of students who play cricket and football but not badminton : "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AA4926"/>
                <w:sz w:val="23"/>
                <w:szCs w:val="23"/>
                <w:lang w:val="en-IN" w:eastAsia="en-IN"/>
              </w:rPr>
              <w:t>end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=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len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(difference(intersection(cricket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football)</w:t>
            </w:r>
            <w:r w:rsidRPr="00F47992">
              <w:rPr>
                <w:rFonts w:ascii="Consolas" w:eastAsia="Times New Roman" w:hAnsi="Consolas" w:cs="Courier New"/>
                <w:bCs/>
                <w:color w:val="ED864A"/>
                <w:sz w:val="23"/>
                <w:szCs w:val="23"/>
                <w:lang w:val="en-IN" w:eastAsia="en-IN"/>
              </w:rPr>
              <w:t xml:space="preserve">, 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badmination)))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br/>
            </w:r>
            <w:r w:rsidRPr="00F47992">
              <w:rPr>
                <w:rFonts w:ascii="Consolas" w:eastAsia="Times New Roman" w:hAnsi="Consolas" w:cs="Courier New"/>
                <w:b w:val="0"/>
                <w:color w:val="8888C6"/>
                <w:sz w:val="23"/>
                <w:szCs w:val="23"/>
                <w:lang w:val="en-IN" w:eastAsia="en-IN"/>
              </w:rPr>
              <w:t>print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(</w:t>
            </w:r>
            <w:r w:rsidRPr="00F47992">
              <w:rPr>
                <w:rFonts w:ascii="Consolas" w:eastAsia="Times New Roman" w:hAnsi="Consolas" w:cs="Courier New"/>
                <w:b w:val="0"/>
                <w:color w:val="54B33E"/>
                <w:sz w:val="23"/>
                <w:szCs w:val="23"/>
                <w:lang w:val="en-IN" w:eastAsia="en-IN"/>
              </w:rPr>
              <w:t>"-------------------------------------------------------------------------"</w:t>
            </w:r>
            <w:r w:rsidRPr="00F47992">
              <w:rPr>
                <w:rFonts w:ascii="Consolas" w:eastAsia="Times New Roman" w:hAnsi="Consolas" w:cs="Courier New"/>
                <w:b w:val="0"/>
                <w:color w:val="EBEBEB"/>
                <w:sz w:val="23"/>
                <w:szCs w:val="23"/>
                <w:lang w:val="en-IN" w:eastAsia="en-IN"/>
              </w:rPr>
              <w:t>)</w:t>
            </w:r>
          </w:p>
          <w:p w:rsidR="00DF027C" w:rsidRPr="00DF027C" w:rsidRDefault="00DF027C" w:rsidP="00DF027C">
            <w:pPr>
              <w:pStyle w:val="EmphasisText"/>
              <w:jc w:val="center"/>
            </w:pPr>
          </w:p>
        </w:tc>
      </w:tr>
      <w:tr w:rsidR="00DF027C" w:rsidTr="00DF027C">
        <w:trPr>
          <w:trHeight w:val="5931"/>
        </w:trPr>
        <w:tc>
          <w:tcPr>
            <w:tcW w:w="9999" w:type="dxa"/>
          </w:tcPr>
          <w:p w:rsidR="00DF027C" w:rsidRDefault="00DF027C" w:rsidP="00DF027C">
            <w:pPr>
              <w:pStyle w:val="EmphasisText"/>
              <w:rPr>
                <w:i/>
                <w:sz w:val="36"/>
              </w:rPr>
            </w:pPr>
          </w:p>
          <w:p w:rsidR="00DF027C" w:rsidRDefault="00DF027C" w:rsidP="00DF027C">
            <w:pPr>
              <w:pStyle w:val="Content"/>
              <w:rPr>
                <w:i/>
                <w:sz w:val="36"/>
              </w:rPr>
            </w:pPr>
          </w:p>
          <w:p w:rsidR="007C7528" w:rsidRPr="007C7528" w:rsidRDefault="007C7528" w:rsidP="007C7528">
            <w:pPr>
              <w:pStyle w:val="Content"/>
              <w:rPr>
                <w:rFonts w:ascii="Adobe Caslon Pro" w:hAnsi="Adobe Caslon Pro"/>
                <w:b/>
                <w:bCs/>
                <w:sz w:val="40"/>
                <w:lang w:val="en-IN"/>
              </w:rPr>
            </w:pPr>
            <w:r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>Output</w:t>
            </w:r>
            <w:r w:rsidRPr="007C7528">
              <w:rPr>
                <w:rFonts w:ascii="Adobe Caslon Pro" w:hAnsi="Adobe Caslon Pro"/>
                <w:b/>
                <w:bCs/>
                <w:sz w:val="40"/>
                <w:u w:val="single"/>
                <w:lang w:val="en-IN"/>
              </w:rPr>
              <w:t xml:space="preserve"> :</w:t>
            </w:r>
          </w:p>
          <w:p w:rsidR="00DF027C" w:rsidRDefault="007C7528" w:rsidP="007C7528">
            <w:pPr>
              <w:pStyle w:val="Content"/>
              <w:ind w:left="360"/>
              <w:rPr>
                <w:i/>
                <w:sz w:val="36"/>
              </w:rPr>
            </w:pPr>
            <w:r>
              <w:rPr>
                <w:i/>
                <w:noProof/>
                <w:sz w:val="36"/>
                <w:lang w:val="en-IN" w:eastAsia="en-IN"/>
              </w:rPr>
              <w:drawing>
                <wp:inline distT="0" distB="0" distL="0" distR="0">
                  <wp:extent cx="6286500" cy="3457575"/>
                  <wp:effectExtent l="152400" t="152400" r="361950" b="3714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ricketbadfoot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45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605E" w:rsidRDefault="0087605E" w:rsidP="00DF027C"/>
    <w:p w:rsidR="007C7528" w:rsidRDefault="007C7528" w:rsidP="00DF027C"/>
    <w:p w:rsidR="007C7528" w:rsidRPr="007C7528" w:rsidRDefault="007C7528" w:rsidP="007C7528">
      <w:pPr>
        <w:pStyle w:val="Content"/>
        <w:rPr>
          <w:rFonts w:ascii="Adobe Caslon Pro" w:hAnsi="Adobe Caslon Pro"/>
          <w:b/>
          <w:bCs/>
          <w:sz w:val="44"/>
          <w:lang w:val="en-IN"/>
        </w:rPr>
      </w:pPr>
      <w:r w:rsidRPr="007C7528">
        <w:rPr>
          <w:rFonts w:ascii="Adobe Caslon Pro" w:hAnsi="Adobe Caslon Pro"/>
          <w:b/>
          <w:bCs/>
          <w:sz w:val="44"/>
          <w:u w:val="single"/>
        </w:rPr>
        <w:t xml:space="preserve">Time Complexity </w:t>
      </w:r>
      <w:r w:rsidRPr="007C7528">
        <w:rPr>
          <w:rFonts w:ascii="Adobe Caslon Pro" w:hAnsi="Adobe Caslon Pro"/>
          <w:b/>
          <w:bCs/>
          <w:sz w:val="44"/>
          <w:u w:val="single"/>
          <w:lang w:val="en-IN"/>
        </w:rPr>
        <w:t xml:space="preserve"> :</w:t>
      </w:r>
    </w:p>
    <w:tbl>
      <w:tblPr>
        <w:tblStyle w:val="GridTable5Dark-Accent4"/>
        <w:tblW w:w="0" w:type="auto"/>
        <w:tblLook w:val="04A0" w:firstRow="1" w:lastRow="0" w:firstColumn="1" w:lastColumn="0" w:noHBand="0" w:noVBand="1"/>
      </w:tblPr>
      <w:tblGrid>
        <w:gridCol w:w="2345"/>
        <w:gridCol w:w="2765"/>
        <w:gridCol w:w="2405"/>
        <w:gridCol w:w="2411"/>
      </w:tblGrid>
      <w:tr w:rsidR="009C024C" w:rsidTr="009C02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9C024C" w:rsidRDefault="009C024C" w:rsidP="00DF027C">
            <w:r>
              <w:t>sr no.</w:t>
            </w:r>
          </w:p>
        </w:tc>
        <w:tc>
          <w:tcPr>
            <w:tcW w:w="2765" w:type="dxa"/>
          </w:tcPr>
          <w:p w:rsidR="009C024C" w:rsidRDefault="009C024C" w:rsidP="00DF02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</w:t>
            </w:r>
            <w:bookmarkStart w:id="0" w:name="_GoBack"/>
            <w:bookmarkEnd w:id="0"/>
          </w:p>
        </w:tc>
        <w:tc>
          <w:tcPr>
            <w:tcW w:w="2405" w:type="dxa"/>
          </w:tcPr>
          <w:p w:rsidR="009C024C" w:rsidRDefault="009C024C" w:rsidP="00DF02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Frequency Count</w:t>
            </w:r>
          </w:p>
        </w:tc>
        <w:tc>
          <w:tcPr>
            <w:tcW w:w="2411" w:type="dxa"/>
          </w:tcPr>
          <w:p w:rsidR="009C024C" w:rsidRDefault="009C024C" w:rsidP="00DF02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Time Complexity</w:t>
            </w:r>
          </w:p>
        </w:tc>
      </w:tr>
      <w:tr w:rsidR="009C024C" w:rsidTr="009C0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9C024C" w:rsidRDefault="009C024C" w:rsidP="00DF027C">
            <w:r>
              <w:lastRenderedPageBreak/>
              <w:t>1</w:t>
            </w:r>
          </w:p>
        </w:tc>
        <w:tc>
          <w:tcPr>
            <w:tcW w:w="2765" w:type="dxa"/>
          </w:tcPr>
          <w:p w:rsidR="009C024C" w:rsidRDefault="009C024C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Union</w:t>
            </w:r>
          </w:p>
        </w:tc>
        <w:tc>
          <w:tcPr>
            <w:tcW w:w="2405" w:type="dxa"/>
          </w:tcPr>
          <w:p w:rsidR="009C024C" w:rsidRPr="007A569B" w:rsidRDefault="007A569B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1+(n+1)+ n</w:t>
            </w:r>
            <w:r w:rsidRPr="009C024C">
              <w:rPr>
                <w:vertAlign w:val="superscript"/>
              </w:rPr>
              <w:t>2</w:t>
            </w:r>
            <w:r>
              <w:t>+n+1= n</w:t>
            </w:r>
            <w:r w:rsidRPr="009C024C">
              <w:rPr>
                <w:vertAlign w:val="superscript"/>
              </w:rPr>
              <w:t>2</w:t>
            </w:r>
            <w:r>
              <w:rPr>
                <w:vertAlign w:val="superscript"/>
              </w:rPr>
              <w:t xml:space="preserve"> </w:t>
            </w:r>
            <w:r>
              <w:t>+2n+3</w:t>
            </w:r>
          </w:p>
        </w:tc>
        <w:tc>
          <w:tcPr>
            <w:tcW w:w="2411" w:type="dxa"/>
          </w:tcPr>
          <w:p w:rsidR="009C024C" w:rsidRDefault="009C024C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O(n</w:t>
            </w:r>
            <w:r w:rsidRPr="009C024C">
              <w:rPr>
                <w:vertAlign w:val="superscript"/>
              </w:rPr>
              <w:t>2</w:t>
            </w:r>
            <w:r>
              <w:t>)</w:t>
            </w:r>
          </w:p>
        </w:tc>
      </w:tr>
      <w:tr w:rsidR="009C024C" w:rsidTr="009C02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9C024C" w:rsidRDefault="009C024C" w:rsidP="009C024C">
            <w:pPr>
              <w:tabs>
                <w:tab w:val="left" w:pos="368"/>
              </w:tabs>
            </w:pPr>
            <w:r>
              <w:t>2</w:t>
            </w:r>
            <w:r>
              <w:tab/>
            </w:r>
          </w:p>
        </w:tc>
        <w:tc>
          <w:tcPr>
            <w:tcW w:w="2765" w:type="dxa"/>
          </w:tcPr>
          <w:p w:rsidR="009C024C" w:rsidRDefault="009C024C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Intersection</w:t>
            </w:r>
          </w:p>
        </w:tc>
        <w:tc>
          <w:tcPr>
            <w:tcW w:w="2405" w:type="dxa"/>
          </w:tcPr>
          <w:p w:rsidR="009C024C" w:rsidRDefault="007A569B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1+(n+1)+ n</w:t>
            </w:r>
            <w:r w:rsidRPr="009C024C">
              <w:rPr>
                <w:vertAlign w:val="superscript"/>
              </w:rPr>
              <w:t>2</w:t>
            </w:r>
            <w:r>
              <w:t>+n+1= n</w:t>
            </w:r>
            <w:r w:rsidRPr="009C024C">
              <w:rPr>
                <w:vertAlign w:val="superscript"/>
              </w:rPr>
              <w:t>2</w:t>
            </w:r>
            <w:r>
              <w:rPr>
                <w:vertAlign w:val="superscript"/>
              </w:rPr>
              <w:t xml:space="preserve"> </w:t>
            </w:r>
            <w:r>
              <w:t>+2n+3</w:t>
            </w:r>
          </w:p>
        </w:tc>
        <w:tc>
          <w:tcPr>
            <w:tcW w:w="2411" w:type="dxa"/>
          </w:tcPr>
          <w:p w:rsidR="009C024C" w:rsidRDefault="009C024C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O(n</w:t>
            </w:r>
            <w:r w:rsidRPr="009C024C">
              <w:rPr>
                <w:vertAlign w:val="superscript"/>
              </w:rPr>
              <w:t>2</w:t>
            </w:r>
            <w:r>
              <w:t>)</w:t>
            </w:r>
          </w:p>
        </w:tc>
      </w:tr>
      <w:tr w:rsidR="009C024C" w:rsidTr="009C0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9C024C" w:rsidRDefault="009C024C" w:rsidP="00DF027C">
            <w:r>
              <w:t>3</w:t>
            </w:r>
          </w:p>
        </w:tc>
        <w:tc>
          <w:tcPr>
            <w:tcW w:w="2765" w:type="dxa"/>
          </w:tcPr>
          <w:p w:rsidR="009C024C" w:rsidRDefault="009C024C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024C">
              <w:rPr>
                <w:lang w:val="en-IN"/>
              </w:rPr>
              <w:t>difference</w:t>
            </w:r>
          </w:p>
        </w:tc>
        <w:tc>
          <w:tcPr>
            <w:tcW w:w="2405" w:type="dxa"/>
          </w:tcPr>
          <w:p w:rsidR="009C024C" w:rsidRDefault="007A569B" w:rsidP="007A5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1+(n</w:t>
            </w:r>
            <w:r w:rsidRPr="009C024C">
              <w:rPr>
                <w:vertAlign w:val="superscript"/>
              </w:rPr>
              <w:t>2</w:t>
            </w:r>
            <w:r>
              <w:t>+2n+3)+n+1+ n+1= n</w:t>
            </w:r>
            <w:r w:rsidRPr="009C024C">
              <w:rPr>
                <w:vertAlign w:val="superscript"/>
              </w:rPr>
              <w:t>2</w:t>
            </w:r>
            <w:r>
              <w:rPr>
                <w:vertAlign w:val="superscript"/>
              </w:rPr>
              <w:t xml:space="preserve"> </w:t>
            </w:r>
            <w:r>
              <w:t>+4n+6</w:t>
            </w:r>
          </w:p>
        </w:tc>
        <w:tc>
          <w:tcPr>
            <w:tcW w:w="2411" w:type="dxa"/>
          </w:tcPr>
          <w:p w:rsidR="009C024C" w:rsidRDefault="009C024C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O(n</w:t>
            </w:r>
            <w:r w:rsidRPr="009C024C">
              <w:rPr>
                <w:vertAlign w:val="superscript"/>
              </w:rPr>
              <w:t>2</w:t>
            </w:r>
            <w:r>
              <w:t>)</w:t>
            </w:r>
          </w:p>
        </w:tc>
      </w:tr>
      <w:tr w:rsidR="009C024C" w:rsidTr="009C02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9C024C" w:rsidRDefault="009C024C" w:rsidP="00DF027C">
            <w:r>
              <w:t>4</w:t>
            </w:r>
          </w:p>
        </w:tc>
        <w:tc>
          <w:tcPr>
            <w:tcW w:w="2765" w:type="dxa"/>
          </w:tcPr>
          <w:p w:rsidR="009C024C" w:rsidRDefault="009C024C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024C">
              <w:rPr>
                <w:lang w:val="en-IN"/>
              </w:rPr>
              <w:t>symmetric_difference</w:t>
            </w:r>
          </w:p>
        </w:tc>
        <w:tc>
          <w:tcPr>
            <w:tcW w:w="2405" w:type="dxa"/>
          </w:tcPr>
          <w:p w:rsidR="009C024C" w:rsidRDefault="009C024C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2*(</w:t>
            </w:r>
            <w:r w:rsidR="007A569B">
              <w:t xml:space="preserve"> n</w:t>
            </w:r>
            <w:r w:rsidR="007A569B" w:rsidRPr="009C024C">
              <w:rPr>
                <w:vertAlign w:val="superscript"/>
              </w:rPr>
              <w:t>2</w:t>
            </w:r>
            <w:r w:rsidR="007A569B">
              <w:rPr>
                <w:vertAlign w:val="superscript"/>
              </w:rPr>
              <w:t xml:space="preserve"> </w:t>
            </w:r>
            <w:r w:rsidR="007A569B">
              <w:t>+4n+6</w:t>
            </w:r>
            <w:r>
              <w:t>)+1= 2n</w:t>
            </w:r>
            <w:r w:rsidRPr="009C024C">
              <w:rPr>
                <w:vertAlign w:val="superscript"/>
              </w:rPr>
              <w:t>2</w:t>
            </w:r>
            <w:r w:rsidR="007A569B">
              <w:t>+8n+13</w:t>
            </w:r>
          </w:p>
        </w:tc>
        <w:tc>
          <w:tcPr>
            <w:tcW w:w="2411" w:type="dxa"/>
          </w:tcPr>
          <w:p w:rsidR="009C024C" w:rsidRDefault="009C024C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O(n</w:t>
            </w:r>
            <w:r w:rsidRPr="009C024C">
              <w:rPr>
                <w:vertAlign w:val="superscript"/>
              </w:rPr>
              <w:t>2</w:t>
            </w:r>
            <w:r>
              <w:t>)</w:t>
            </w:r>
          </w:p>
        </w:tc>
      </w:tr>
      <w:tr w:rsidR="00EB6D26" w:rsidTr="009C0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EB6D26" w:rsidRDefault="00EB6D26" w:rsidP="00DF027C">
            <w:r>
              <w:t>5</w:t>
            </w:r>
          </w:p>
        </w:tc>
        <w:tc>
          <w:tcPr>
            <w:tcW w:w="2765" w:type="dxa"/>
          </w:tcPr>
          <w:p w:rsidR="00EB6D26" w:rsidRPr="009C024C" w:rsidRDefault="00EB6D26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length</w:t>
            </w:r>
          </w:p>
        </w:tc>
        <w:tc>
          <w:tcPr>
            <w:tcW w:w="2405" w:type="dxa"/>
          </w:tcPr>
          <w:p w:rsidR="00EB6D26" w:rsidRDefault="00EB6D26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411" w:type="dxa"/>
          </w:tcPr>
          <w:p w:rsidR="00EB6D26" w:rsidRDefault="00EB6D26" w:rsidP="00DF02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O(1)</w:t>
            </w:r>
          </w:p>
        </w:tc>
      </w:tr>
      <w:tr w:rsidR="00F356CC" w:rsidTr="009C02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5" w:type="dxa"/>
          </w:tcPr>
          <w:p w:rsidR="00F356CC" w:rsidRDefault="00F356CC" w:rsidP="00DF027C">
            <w:r>
              <w:t>6</w:t>
            </w:r>
          </w:p>
        </w:tc>
        <w:tc>
          <w:tcPr>
            <w:tcW w:w="2765" w:type="dxa"/>
          </w:tcPr>
          <w:p w:rsidR="00F356CC" w:rsidRDefault="00C37920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>
              <w:rPr>
                <w:lang w:val="en-IN"/>
              </w:rPr>
              <w:t>print</w:t>
            </w:r>
          </w:p>
        </w:tc>
        <w:tc>
          <w:tcPr>
            <w:tcW w:w="2405" w:type="dxa"/>
          </w:tcPr>
          <w:p w:rsidR="00F356CC" w:rsidRDefault="00C37920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411" w:type="dxa"/>
          </w:tcPr>
          <w:p w:rsidR="00F356CC" w:rsidRDefault="00C37920" w:rsidP="00DF02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O(1)</w:t>
            </w:r>
          </w:p>
        </w:tc>
      </w:tr>
    </w:tbl>
    <w:p w:rsidR="007C7528" w:rsidRDefault="007C7528" w:rsidP="00DF027C"/>
    <w:p w:rsidR="00C37920" w:rsidRDefault="00EB6D26" w:rsidP="00DF027C">
      <w:pPr>
        <w:rPr>
          <w:rFonts w:ascii="Adobe Caslon Pro" w:hAnsi="Adobe Caslon Pro"/>
        </w:rPr>
      </w:pPr>
      <w:r w:rsidRPr="00EB6D26">
        <w:rPr>
          <w:rFonts w:ascii="Adobe Caslon Pro" w:hAnsi="Adobe Caslon Pro"/>
        </w:rPr>
        <w:t xml:space="preserve">Total   </w:t>
      </w:r>
    </w:p>
    <w:p w:rsidR="009C024C" w:rsidRPr="00EB6D26" w:rsidRDefault="00EB6D26" w:rsidP="00DF027C">
      <w:pPr>
        <w:rPr>
          <w:rFonts w:ascii="Adobe Caslon Pro" w:hAnsi="Adobe Caslon Pro"/>
        </w:rPr>
      </w:pPr>
      <w:r w:rsidRPr="00EB6D26">
        <w:rPr>
          <w:rFonts w:ascii="Adobe Caslon Pro" w:hAnsi="Adobe Caslon Pro"/>
        </w:rPr>
        <w:t xml:space="preserve">= </w:t>
      </w:r>
      <w:r w:rsidRPr="00D13350">
        <w:rPr>
          <w:rFonts w:ascii="Adobe Caslon Pro" w:hAnsi="Adobe Caslon Pro"/>
          <w:sz w:val="24"/>
        </w:rPr>
        <w:t>1*symmetric_difference+2*union+2*difference+1*intersection+2*length</w:t>
      </w:r>
      <w:r w:rsidR="00C37920" w:rsidRPr="00D13350">
        <w:rPr>
          <w:rFonts w:ascii="Adobe Caslon Pro" w:hAnsi="Adobe Caslon Pro"/>
          <w:sz w:val="24"/>
        </w:rPr>
        <w:t>+6*print</w:t>
      </w:r>
      <w:r w:rsidR="00D13350" w:rsidRPr="00D13350">
        <w:rPr>
          <w:rFonts w:ascii="Adobe Caslon Pro" w:hAnsi="Adobe Caslon Pro"/>
          <w:sz w:val="24"/>
        </w:rPr>
        <w:t>+3*input</w:t>
      </w:r>
      <w:r w:rsidR="00D13350">
        <w:rPr>
          <w:rFonts w:ascii="Adobe Caslon Pro" w:hAnsi="Adobe Caslon Pro"/>
          <w:sz w:val="24"/>
        </w:rPr>
        <w:t>+3*split()</w:t>
      </w:r>
    </w:p>
    <w:p w:rsidR="00EB6D26" w:rsidRPr="00D13350" w:rsidRDefault="00EB6D26" w:rsidP="00DF027C">
      <w:pPr>
        <w:rPr>
          <w:rFonts w:ascii="Adobe Caslon Pro" w:hAnsi="Adobe Caslon Pro"/>
          <w:sz w:val="24"/>
        </w:rPr>
      </w:pPr>
      <w:r w:rsidRPr="00D13350">
        <w:rPr>
          <w:rFonts w:ascii="Adobe Caslon Pro" w:hAnsi="Adobe Caslon Pro"/>
          <w:sz w:val="24"/>
        </w:rPr>
        <w:t xml:space="preserve">=                </w:t>
      </w:r>
      <w:r w:rsidR="005866A6" w:rsidRPr="005866A6">
        <w:rPr>
          <w:rFonts w:ascii="Adobe Caslon Pro" w:hAnsi="Adobe Caslon Pro"/>
          <w:sz w:val="24"/>
        </w:rPr>
        <w:t>2n</w:t>
      </w:r>
      <w:r w:rsidR="005866A6" w:rsidRPr="005866A6">
        <w:rPr>
          <w:rFonts w:ascii="Adobe Caslon Pro" w:hAnsi="Adobe Caslon Pro"/>
          <w:sz w:val="24"/>
          <w:vertAlign w:val="superscript"/>
        </w:rPr>
        <w:t>2</w:t>
      </w:r>
      <w:r w:rsidR="005866A6" w:rsidRPr="005866A6">
        <w:rPr>
          <w:rFonts w:ascii="Adobe Caslon Pro" w:hAnsi="Adobe Caslon Pro"/>
          <w:sz w:val="24"/>
        </w:rPr>
        <w:t>+8n+13</w:t>
      </w:r>
      <w:r w:rsidR="005866A6">
        <w:rPr>
          <w:rFonts w:ascii="Adobe Caslon Pro" w:hAnsi="Adobe Caslon Pro"/>
          <w:sz w:val="24"/>
        </w:rPr>
        <w:t xml:space="preserve">          </w:t>
      </w:r>
      <w:r w:rsidRPr="00D13350">
        <w:rPr>
          <w:rFonts w:ascii="Adobe Caslon Pro" w:hAnsi="Adobe Caslon Pro"/>
          <w:sz w:val="24"/>
        </w:rPr>
        <w:t xml:space="preserve"> +  2(</w:t>
      </w:r>
      <w:r w:rsidR="007A569B" w:rsidRPr="007A569B">
        <w:rPr>
          <w:rFonts w:ascii="Adobe Caslon Pro" w:hAnsi="Adobe Caslon Pro"/>
          <w:sz w:val="24"/>
        </w:rPr>
        <w:t>n</w:t>
      </w:r>
      <w:r w:rsidR="007A569B" w:rsidRPr="007A569B">
        <w:rPr>
          <w:rFonts w:ascii="Adobe Caslon Pro" w:hAnsi="Adobe Caslon Pro"/>
          <w:sz w:val="24"/>
          <w:vertAlign w:val="superscript"/>
        </w:rPr>
        <w:t xml:space="preserve">2 </w:t>
      </w:r>
      <w:r w:rsidR="007A569B" w:rsidRPr="007A569B">
        <w:rPr>
          <w:rFonts w:ascii="Adobe Caslon Pro" w:hAnsi="Adobe Caslon Pro"/>
          <w:sz w:val="24"/>
        </w:rPr>
        <w:t>+2n+3</w:t>
      </w:r>
      <w:r w:rsidRPr="00D13350">
        <w:rPr>
          <w:rFonts w:ascii="Adobe Caslon Pro" w:hAnsi="Adobe Caslon Pro"/>
          <w:sz w:val="24"/>
        </w:rPr>
        <w:t>) +  2(</w:t>
      </w:r>
      <w:r w:rsidR="007A569B" w:rsidRPr="007A569B">
        <w:rPr>
          <w:rFonts w:ascii="Adobe Caslon Pro" w:hAnsi="Adobe Caslon Pro"/>
          <w:sz w:val="24"/>
        </w:rPr>
        <w:t>n</w:t>
      </w:r>
      <w:r w:rsidR="007A569B" w:rsidRPr="007A569B">
        <w:rPr>
          <w:rFonts w:ascii="Adobe Caslon Pro" w:hAnsi="Adobe Caslon Pro"/>
          <w:sz w:val="24"/>
          <w:vertAlign w:val="superscript"/>
        </w:rPr>
        <w:t xml:space="preserve">2 </w:t>
      </w:r>
      <w:r w:rsidR="007A569B" w:rsidRPr="007A569B">
        <w:rPr>
          <w:rFonts w:ascii="Adobe Caslon Pro" w:hAnsi="Adobe Caslon Pro"/>
          <w:sz w:val="24"/>
        </w:rPr>
        <w:t>+4n+6</w:t>
      </w:r>
      <w:r w:rsidRPr="00D13350">
        <w:rPr>
          <w:rFonts w:ascii="Adobe Caslon Pro" w:hAnsi="Adobe Caslon Pro"/>
          <w:sz w:val="24"/>
        </w:rPr>
        <w:t>) +     (</w:t>
      </w:r>
      <w:r w:rsidR="005866A6" w:rsidRPr="005866A6">
        <w:rPr>
          <w:rFonts w:ascii="Adobe Caslon Pro" w:hAnsi="Adobe Caslon Pro"/>
          <w:sz w:val="24"/>
        </w:rPr>
        <w:t>n</w:t>
      </w:r>
      <w:r w:rsidR="005866A6" w:rsidRPr="005866A6">
        <w:rPr>
          <w:rFonts w:ascii="Adobe Caslon Pro" w:hAnsi="Adobe Caslon Pro"/>
          <w:sz w:val="24"/>
          <w:vertAlign w:val="superscript"/>
        </w:rPr>
        <w:t xml:space="preserve">2 </w:t>
      </w:r>
      <w:r w:rsidR="005866A6" w:rsidRPr="005866A6">
        <w:rPr>
          <w:rFonts w:ascii="Adobe Caslon Pro" w:hAnsi="Adobe Caslon Pro"/>
          <w:sz w:val="24"/>
        </w:rPr>
        <w:t>+2n+3</w:t>
      </w:r>
      <w:r w:rsidRPr="00D13350">
        <w:rPr>
          <w:rFonts w:ascii="Adobe Caslon Pro" w:hAnsi="Adobe Caslon Pro"/>
          <w:sz w:val="24"/>
        </w:rPr>
        <w:t>)       +  2*1</w:t>
      </w:r>
      <w:r w:rsidR="00C37920" w:rsidRPr="00D13350">
        <w:rPr>
          <w:rFonts w:ascii="Adobe Caslon Pro" w:hAnsi="Adobe Caslon Pro"/>
          <w:sz w:val="24"/>
        </w:rPr>
        <w:t xml:space="preserve">       +6*1</w:t>
      </w:r>
      <w:r w:rsidR="00D13350" w:rsidRPr="00D13350">
        <w:rPr>
          <w:rFonts w:ascii="Adobe Caslon Pro" w:hAnsi="Adobe Caslon Pro"/>
          <w:sz w:val="24"/>
        </w:rPr>
        <w:t>+</w:t>
      </w:r>
      <w:r w:rsidR="00D13350">
        <w:rPr>
          <w:rFonts w:ascii="Adobe Caslon Pro" w:hAnsi="Adobe Caslon Pro"/>
          <w:sz w:val="24"/>
        </w:rPr>
        <w:t>3*1+3*1</w:t>
      </w:r>
    </w:p>
    <w:p w:rsidR="00EB6D26" w:rsidRPr="00EB6D26" w:rsidRDefault="00EB6D26" w:rsidP="00DF027C">
      <w:pPr>
        <w:rPr>
          <w:rFonts w:ascii="Adobe Caslon Pro" w:hAnsi="Adobe Caslon Pro"/>
        </w:rPr>
      </w:pPr>
      <w:r w:rsidRPr="00EB6D26">
        <w:rPr>
          <w:rFonts w:ascii="Adobe Caslon Pro" w:hAnsi="Adobe Caslon Pro"/>
        </w:rPr>
        <w:t xml:space="preserve">=  </w:t>
      </w:r>
      <w:r>
        <w:rPr>
          <w:rFonts w:ascii="Adobe Caslon Pro" w:hAnsi="Adobe Caslon Pro"/>
        </w:rPr>
        <w:t xml:space="preserve">   </w:t>
      </w:r>
      <w:r w:rsidR="005866A6">
        <w:rPr>
          <w:rFonts w:ascii="Adobe Caslon Pro" w:hAnsi="Adobe Caslon Pro"/>
        </w:rPr>
        <w:t>6</w:t>
      </w:r>
      <w:r w:rsidRPr="00EB6D26">
        <w:rPr>
          <w:rFonts w:ascii="Adobe Caslon Pro" w:hAnsi="Adobe Caslon Pro"/>
        </w:rPr>
        <w:t>n</w:t>
      </w:r>
      <w:r w:rsidRPr="00EB6D26">
        <w:rPr>
          <w:rFonts w:ascii="Adobe Caslon Pro" w:hAnsi="Adobe Caslon Pro"/>
          <w:vertAlign w:val="superscript"/>
        </w:rPr>
        <w:t>2</w:t>
      </w:r>
      <w:r w:rsidR="00D13350">
        <w:rPr>
          <w:rFonts w:ascii="Adobe Caslon Pro" w:hAnsi="Adobe Caslon Pro"/>
        </w:rPr>
        <w:t>+</w:t>
      </w:r>
      <w:r w:rsidR="005866A6">
        <w:rPr>
          <w:rFonts w:ascii="Adobe Caslon Pro" w:hAnsi="Adobe Caslon Pro"/>
        </w:rPr>
        <w:t>2</w:t>
      </w:r>
      <w:r w:rsidR="00D13350">
        <w:rPr>
          <w:rFonts w:ascii="Adobe Caslon Pro" w:hAnsi="Adobe Caslon Pro"/>
        </w:rPr>
        <w:t>2n+</w:t>
      </w:r>
      <w:r w:rsidR="005866A6">
        <w:rPr>
          <w:rFonts w:ascii="Adobe Caslon Pro" w:hAnsi="Adobe Caslon Pro"/>
        </w:rPr>
        <w:t>48</w:t>
      </w:r>
    </w:p>
    <w:p w:rsidR="00EB6D26" w:rsidRDefault="00EB6D26" w:rsidP="00DF027C"/>
    <w:p w:rsidR="00EB6D26" w:rsidRDefault="00EB6D26" w:rsidP="00DF027C">
      <w:pPr>
        <w:rPr>
          <w:rFonts w:ascii="Adobe Caslon Pro Bold" w:hAnsi="Adobe Caslon Pro Bold"/>
          <w:sz w:val="36"/>
        </w:rPr>
      </w:pPr>
      <w:r>
        <w:rPr>
          <w:rFonts w:ascii="Adobe Caslon Pro Bold" w:hAnsi="Adobe Caslon Pro Bold"/>
          <w:sz w:val="36"/>
        </w:rPr>
        <w:t>T</w:t>
      </w:r>
      <w:r w:rsidRPr="00EB6D26">
        <w:rPr>
          <w:rFonts w:ascii="Adobe Caslon Pro Bold" w:hAnsi="Adobe Caslon Pro Bold"/>
          <w:sz w:val="36"/>
        </w:rPr>
        <w:t xml:space="preserve">otal </w:t>
      </w:r>
      <w:r>
        <w:rPr>
          <w:rFonts w:ascii="Adobe Caslon Pro Bold" w:hAnsi="Adobe Caslon Pro Bold"/>
          <w:sz w:val="36"/>
        </w:rPr>
        <w:t>T</w:t>
      </w:r>
      <w:r w:rsidRPr="00EB6D26">
        <w:rPr>
          <w:rFonts w:ascii="Adobe Caslon Pro Bold" w:hAnsi="Adobe Caslon Pro Bold"/>
          <w:sz w:val="36"/>
        </w:rPr>
        <w:t xml:space="preserve">ime </w:t>
      </w:r>
      <w:r>
        <w:rPr>
          <w:rFonts w:ascii="Adobe Caslon Pro Bold" w:hAnsi="Adobe Caslon Pro Bold"/>
          <w:sz w:val="36"/>
        </w:rPr>
        <w:t>C</w:t>
      </w:r>
      <w:r w:rsidRPr="00EB6D26">
        <w:rPr>
          <w:rFonts w:ascii="Adobe Caslon Pro Bold" w:hAnsi="Adobe Caslon Pro Bold"/>
          <w:sz w:val="36"/>
        </w:rPr>
        <w:t>omplexity</w:t>
      </w:r>
      <w:r>
        <w:rPr>
          <w:rFonts w:ascii="Adobe Caslon Pro Bold" w:hAnsi="Adobe Caslon Pro Bold"/>
          <w:sz w:val="36"/>
        </w:rPr>
        <w:t>:= O(n</w:t>
      </w:r>
      <w:r w:rsidRPr="00EB6D26">
        <w:rPr>
          <w:rFonts w:ascii="Adobe Caslon Pro Bold" w:hAnsi="Adobe Caslon Pro Bold"/>
          <w:sz w:val="36"/>
          <w:vertAlign w:val="superscript"/>
        </w:rPr>
        <w:t>2</w:t>
      </w:r>
      <w:r>
        <w:rPr>
          <w:rFonts w:ascii="Adobe Caslon Pro Bold" w:hAnsi="Adobe Caslon Pro Bold"/>
          <w:sz w:val="36"/>
        </w:rPr>
        <w:t>)</w:t>
      </w:r>
    </w:p>
    <w:p w:rsidR="00D13350" w:rsidRDefault="00D13350" w:rsidP="00DF027C">
      <w:pPr>
        <w:rPr>
          <w:rFonts w:ascii="Adobe Caslon Pro Bold" w:hAnsi="Adobe Caslon Pro Bold"/>
          <w:sz w:val="36"/>
        </w:rPr>
      </w:pPr>
    </w:p>
    <w:p w:rsidR="00D13350" w:rsidRDefault="00D13350" w:rsidP="00DF027C">
      <w:pPr>
        <w:rPr>
          <w:rFonts w:ascii="Adobe Caslon Pro Bold" w:hAnsi="Adobe Caslon Pro Bold"/>
          <w:sz w:val="36"/>
        </w:rPr>
      </w:pPr>
    </w:p>
    <w:p w:rsidR="0033115E" w:rsidRDefault="0033115E" w:rsidP="0033115E">
      <w:pPr>
        <w:rPr>
          <w:rFonts w:ascii="Adobe Caslon Pro Bold" w:hAnsi="Adobe Caslon Pro Bold"/>
          <w:sz w:val="36"/>
          <w:lang w:val="en-IN"/>
        </w:rPr>
      </w:pPr>
      <w:r w:rsidRPr="0033115E">
        <w:rPr>
          <w:rFonts w:ascii="Adobe Caslon Pro Bold" w:hAnsi="Adobe Caslon Pro Bold"/>
          <w:sz w:val="36"/>
          <w:lang w:val="en-IN"/>
        </w:rPr>
        <w:t>Conclusion :</w:t>
      </w:r>
      <w:r>
        <w:rPr>
          <w:rFonts w:ascii="Adobe Caslon Pro Bold" w:hAnsi="Adobe Caslon Pro Bold"/>
          <w:sz w:val="36"/>
          <w:lang w:val="en-IN"/>
        </w:rPr>
        <w:t>-</w:t>
      </w:r>
    </w:p>
    <w:p w:rsidR="0033115E" w:rsidRPr="0033115E" w:rsidRDefault="0033115E" w:rsidP="0033115E">
      <w:pPr>
        <w:rPr>
          <w:rFonts w:ascii="Adobe Caslon Pro" w:hAnsi="Adobe Caslon Pro"/>
          <w:b w:val="0"/>
          <w:sz w:val="36"/>
          <w:lang w:val="en-IN"/>
        </w:rPr>
      </w:pPr>
      <w:r w:rsidRPr="0033115E">
        <w:rPr>
          <w:rFonts w:ascii="Adobe Caslon Pro" w:hAnsi="Adobe Caslon Pro"/>
          <w:b w:val="0"/>
          <w:sz w:val="36"/>
          <w:lang w:val="en-IN"/>
        </w:rPr>
        <w:t>Illustrated the use of array for performing various set operations.</w:t>
      </w:r>
    </w:p>
    <w:p w:rsidR="00D13350" w:rsidRPr="00EB6D26" w:rsidRDefault="00D13350" w:rsidP="0033115E">
      <w:pPr>
        <w:rPr>
          <w:rFonts w:ascii="Adobe Caslon Pro Bold" w:hAnsi="Adobe Caslon Pro Bold"/>
          <w:sz w:val="36"/>
        </w:rPr>
      </w:pPr>
    </w:p>
    <w:sectPr w:rsidR="00D13350" w:rsidRPr="00EB6D26" w:rsidSect="00DF027C">
      <w:headerReference w:type="default" r:id="rId9"/>
      <w:footerReference w:type="default" r:id="rId10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7B58" w:rsidRDefault="00807B58">
      <w:r>
        <w:separator/>
      </w:r>
    </w:p>
    <w:p w:rsidR="00807B58" w:rsidRDefault="00807B58"/>
  </w:endnote>
  <w:endnote w:type="continuationSeparator" w:id="0">
    <w:p w:rsidR="00807B58" w:rsidRDefault="00807B58">
      <w:r>
        <w:continuationSeparator/>
      </w:r>
    </w:p>
    <w:p w:rsidR="00807B58" w:rsidRDefault="00807B5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Caslon Pro"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Adobe Caslon Pro Bold"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14FED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7B58" w:rsidRDefault="00807B58">
      <w:r>
        <w:separator/>
      </w:r>
    </w:p>
    <w:p w:rsidR="00807B58" w:rsidRDefault="00807B58"/>
  </w:footnote>
  <w:footnote w:type="continuationSeparator" w:id="0">
    <w:p w:rsidR="00807B58" w:rsidRDefault="00807B58">
      <w:r>
        <w:continuationSeparator/>
      </w:r>
    </w:p>
    <w:p w:rsidR="00807B58" w:rsidRDefault="00807B58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Header"/>
          </w:pPr>
        </w:p>
      </w:tc>
    </w:tr>
  </w:tbl>
  <w:p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843661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897F75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6862B5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82140A4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471737"/>
    <w:multiLevelType w:val="multilevel"/>
    <w:tmpl w:val="8F5AD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A2D0DC6"/>
    <w:multiLevelType w:val="hybridMultilevel"/>
    <w:tmpl w:val="3788EB38"/>
    <w:lvl w:ilvl="0" w:tplc="472E2086">
      <w:start w:val="1"/>
      <w:numFmt w:val="decimal"/>
      <w:lvlText w:val="Step 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992"/>
    <w:rsid w:val="0002482E"/>
    <w:rsid w:val="00050324"/>
    <w:rsid w:val="0008625C"/>
    <w:rsid w:val="000A0150"/>
    <w:rsid w:val="000E63C9"/>
    <w:rsid w:val="00130E9D"/>
    <w:rsid w:val="00150A6D"/>
    <w:rsid w:val="00170D22"/>
    <w:rsid w:val="00185B35"/>
    <w:rsid w:val="001F2BC8"/>
    <w:rsid w:val="001F5F6B"/>
    <w:rsid w:val="00243EBC"/>
    <w:rsid w:val="00246A35"/>
    <w:rsid w:val="00284348"/>
    <w:rsid w:val="002C19C6"/>
    <w:rsid w:val="002F51F5"/>
    <w:rsid w:val="00312137"/>
    <w:rsid w:val="00330359"/>
    <w:rsid w:val="0033115E"/>
    <w:rsid w:val="0033762F"/>
    <w:rsid w:val="00356EA7"/>
    <w:rsid w:val="00366C7E"/>
    <w:rsid w:val="00384EA3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72102"/>
    <w:rsid w:val="005866A6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A3380"/>
    <w:rsid w:val="007A569B"/>
    <w:rsid w:val="007C6B52"/>
    <w:rsid w:val="007C7528"/>
    <w:rsid w:val="007D16C5"/>
    <w:rsid w:val="00807B58"/>
    <w:rsid w:val="00814FED"/>
    <w:rsid w:val="00862FE4"/>
    <w:rsid w:val="0086389A"/>
    <w:rsid w:val="0087605E"/>
    <w:rsid w:val="008B1FEE"/>
    <w:rsid w:val="00903C32"/>
    <w:rsid w:val="00916B16"/>
    <w:rsid w:val="009173B9"/>
    <w:rsid w:val="0093335D"/>
    <w:rsid w:val="0093613E"/>
    <w:rsid w:val="00943026"/>
    <w:rsid w:val="00966B81"/>
    <w:rsid w:val="009C024C"/>
    <w:rsid w:val="009C7720"/>
    <w:rsid w:val="00A23AFA"/>
    <w:rsid w:val="00A31B3E"/>
    <w:rsid w:val="00A532F3"/>
    <w:rsid w:val="00A8489E"/>
    <w:rsid w:val="00AB75E5"/>
    <w:rsid w:val="00AC29F3"/>
    <w:rsid w:val="00B231E5"/>
    <w:rsid w:val="00B87389"/>
    <w:rsid w:val="00C02B87"/>
    <w:rsid w:val="00C37920"/>
    <w:rsid w:val="00C4086D"/>
    <w:rsid w:val="00C72833"/>
    <w:rsid w:val="00CA1896"/>
    <w:rsid w:val="00CA6510"/>
    <w:rsid w:val="00CB5B28"/>
    <w:rsid w:val="00CF5371"/>
    <w:rsid w:val="00D0323A"/>
    <w:rsid w:val="00D0559F"/>
    <w:rsid w:val="00D077E9"/>
    <w:rsid w:val="00D13350"/>
    <w:rsid w:val="00D42CB7"/>
    <w:rsid w:val="00D5413D"/>
    <w:rsid w:val="00D570A9"/>
    <w:rsid w:val="00D70D02"/>
    <w:rsid w:val="00D770C7"/>
    <w:rsid w:val="00D86945"/>
    <w:rsid w:val="00D90290"/>
    <w:rsid w:val="00D916BF"/>
    <w:rsid w:val="00DD152F"/>
    <w:rsid w:val="00DE213F"/>
    <w:rsid w:val="00DF027C"/>
    <w:rsid w:val="00E00A32"/>
    <w:rsid w:val="00E22ACD"/>
    <w:rsid w:val="00E620B0"/>
    <w:rsid w:val="00E81B40"/>
    <w:rsid w:val="00EB6D26"/>
    <w:rsid w:val="00EF555B"/>
    <w:rsid w:val="00F027BB"/>
    <w:rsid w:val="00F11DCF"/>
    <w:rsid w:val="00F162EA"/>
    <w:rsid w:val="00F356CC"/>
    <w:rsid w:val="00F47992"/>
    <w:rsid w:val="00F52D27"/>
    <w:rsid w:val="00F83527"/>
    <w:rsid w:val="00FD583F"/>
    <w:rsid w:val="00FD7488"/>
    <w:rsid w:val="00FE1BD6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33A5323-4256-4E1A-966A-9646DA9AD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79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b w:val="0"/>
      <w:color w:val="auto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7992"/>
    <w:rPr>
      <w:rFonts w:ascii="Courier New" w:eastAsia="Times New Roman" w:hAnsi="Courier New" w:cs="Courier New"/>
      <w:sz w:val="20"/>
      <w:szCs w:val="20"/>
      <w:lang w:val="en-IN" w:eastAsia="en-IN"/>
    </w:rPr>
  </w:style>
  <w:style w:type="table" w:styleId="GridTable5Dark-Accent6">
    <w:name w:val="Grid Table 5 Dark Accent 6"/>
    <w:basedOn w:val="TableNormal"/>
    <w:uiPriority w:val="50"/>
    <w:rsid w:val="009C02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GridTable5Dark-Accent4">
    <w:name w:val="Grid Table 5 Dark Accent 4"/>
    <w:basedOn w:val="TableNormal"/>
    <w:uiPriority w:val="50"/>
    <w:rsid w:val="009C02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5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9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8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0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2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9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6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9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dio\AppData\Roaming\Microsoft\Templates\Report%20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534</TotalTime>
  <Pages>7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keywords/>
  <cp:lastModifiedBy>Windows User</cp:lastModifiedBy>
  <cp:revision>8</cp:revision>
  <cp:lastPrinted>2020-08-31T07:37:00Z</cp:lastPrinted>
  <dcterms:created xsi:type="dcterms:W3CDTF">2020-08-30T15:47:00Z</dcterms:created>
  <dcterms:modified xsi:type="dcterms:W3CDTF">2020-09-02T04:55:00Z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